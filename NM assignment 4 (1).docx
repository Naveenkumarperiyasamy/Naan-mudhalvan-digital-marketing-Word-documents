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</w:pPr>
      <w:r>
        <w:t>https://eepurl.com/iB2GnQ</w:t>
      </w:r>
      <w:bookmarkStart w:id="0" w:name="_GoBack"/>
      <w:bookmarkEnd w:id="0"/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  <w:rPr>
          <w:rFonts w:ascii="Times New Roman" w:hAnsi="Times New Roman"/>
          <w:sz w:val="20"/>
        </w:rPr>
      </w:pPr>
      <w:r>
        <mc:AlternateContent>
          <mc:Choice Requires="wps">
            <w:drawing>
              <wp:inline distT="0" distB="0" distL="114298" distR="114298">
                <wp:extent cx="6845300" cy="429260"/>
                <wp:effectExtent l="0" t="0" r="0" b="0"/>
                <wp:docPr id="1" name="组合 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" name="组合 2"/>
                      <wpg:cNvGrpSpPr/>
                      <wpg:grpSpPr>
                        <a:xfrm rot="0">
                          <a:off x="0" y="0"/>
                          <a:ext cx="6845300" cy="429260"/>
                          <a:chOff x="0" y="0"/>
                          <a:chExt cx="6845300" cy="42926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" name="矩形 3"/>
                        <wps:cNvSpPr/>
                        <wps:spPr>
                          <a:xfrm rot="0">
                            <a:off x="0" y="0"/>
                            <a:ext cx="6845300" cy="429260"/>
                          </a:xfrm>
                          <a:prstGeom prst="rect"/>
                          <a:solidFill>
                            <a:srgbClr val="CCCCCC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" name="文本框 4"/>
                        <wps:cNvSpPr/>
                        <wps:spPr>
                          <a:xfrm rot="0">
                            <a:off x="1367790" y="125729"/>
                            <a:ext cx="700404" cy="17906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5">
                          <w:txbxContent>
                            <w:p>
                              <w:pPr>
                                <w:spacing w:before="0" w:line="282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444444"/>
                                  <w:sz w:val="24"/>
                                </w:rPr>
                                <w:fldChar w:fldCharType="begin"/>
                              </w:r>
                              <w:r>
                                <w:instrText>HYPERLINK "http://eepurl.com/iByvrM"</w:instrText>
                              </w:r>
                              <w:r>
                                <w:rPr>
                                  <w:b/>
                                  <w:color w:val="444444"/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color w:val="444444"/>
                                  <w:sz w:val="24"/>
                                </w:rPr>
                                <w:t>Subscribe</w:t>
                              </w:r>
                              <w:r>
                                <w:rPr>
                                  <w:b/>
                                  <w:color w:val="444444"/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文本框 6"/>
                        <wps:cNvSpPr/>
                        <wps:spPr>
                          <a:xfrm rot="0">
                            <a:off x="4736464" y="125729"/>
                            <a:ext cx="808355" cy="17906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7">
                          <w:txbxContent>
                            <w:p>
                              <w:pPr>
                                <w:spacing w:before="0" w:line="282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444444"/>
                                  <w:sz w:val="24"/>
                                </w:rPr>
                                <w:fldChar w:fldCharType="begin"/>
                              </w:r>
                              <w:r>
                                <w:instrText>HYPERLINK "https://us21.campaign-archive.com/home/?u=dc4d77e32c626cedfa96eca9e&amp;id=5f69bf60dc"</w:instrText>
                              </w:r>
                              <w:r>
                                <w:rPr>
                                  <w:b/>
                                  <w:color w:val="444444"/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color w:val="444444"/>
                                  <w:sz w:val="24"/>
                                </w:rPr>
                                <w:t>Past Issues</w:t>
                              </w:r>
                              <w:r>
                                <w:rPr>
                                  <w:b/>
                                  <w:color w:val="444444"/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8" o:spid="_x0000_s8" coordorigin="1310,2797" coordsize="10780,676" style="width:539.0pt;&#10;height:33.8pt;">
                <v:rect type="#_x0000_t1" id="矩形 9" o:spid="_x0000_s9" style="position:absolute;&#10;left:1310;&#10;top:2797;&#10;width:10780;&#10;height:675;" fillcolor="#CCCCCC" stroked="t" strokeweight="1.0pt">
                  <v:stroke color="#000000"/>
                </v:rect>
                <v:shape type="#_x0000_t202" id="文本框 10" o:spid="_x0000_s10" style="position:absolute;&#10;left:3464;&#10;top:2995;&#10;width:1103;&#10;height:281;&#10;mso-wrap-style:square;" fillcolor="#FFFFFF" stroked="t" strokeweight="1.0pt">
                  <v:textbox id="848" inset="0mm,0mm,0mm,0mm" o:insetmode="custom" style="layout-flow:horizontal;&#10;v-text-anchor:top;">
                    <w:txbxContent>
                      <w:p>
                        <w:pPr>
                          <w:spacing w:before="0" w:line="282" w:lineRule="exact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444444"/>
                            <w:sz w:val="24"/>
                          </w:rPr>
                          <w:fldChar w:fldCharType="begin"/>
                        </w:r>
                        <w:r>
                          <w:instrText>HYPERLINK "http://eepurl.com/iByvrM"</w:instrText>
                        </w:r>
                        <w:r>
                          <w:rPr>
                            <w:b/>
                            <w:color w:val="444444"/>
                            <w:sz w:val="24"/>
                          </w:rPr>
                          <w:fldChar w:fldCharType="separate"/>
                        </w:r>
                        <w:r>
                          <w:rPr>
                            <w:b/>
                            <w:color w:val="444444"/>
                            <w:sz w:val="24"/>
                          </w:rPr>
                          <w:t>Subscribe</w:t>
                        </w:r>
                        <w:r>
                          <w:rPr>
                            <w:b/>
                            <w:color w:val="444444"/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shape>
                <v:shape type="#_x0000_t202" id="文本框 11" o:spid="_x0000_s11" style="position:absolute;&#10;left:8768;&#10;top:2995;&#10;width:1273;&#10;height:281;&#10;mso-wrap-style:square;" fillcolor="#FFFFFF" stroked="t" strokeweight="1.0pt">
                  <v:textbox id="849" inset="0mm,0mm,0mm,0mm" o:insetmode="custom" style="layout-flow:horizontal;&#10;v-text-anchor:top;">
                    <w:txbxContent>
                      <w:p>
                        <w:pPr>
                          <w:spacing w:before="0" w:line="282" w:lineRule="exact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444444"/>
                            <w:sz w:val="24"/>
                          </w:rPr>
                          <w:fldChar w:fldCharType="begin"/>
                        </w:r>
                        <w:r>
                          <w:instrText>HYPERLINK "https://us21.campaign-archive.com/home/?u=dc4d77e32c626cedfa96eca9e&amp;id=5f69bf60dc"</w:instrText>
                        </w:r>
                        <w:r>
                          <w:rPr>
                            <w:b/>
                            <w:color w:val="444444"/>
                            <w:sz w:val="24"/>
                          </w:rPr>
                          <w:fldChar w:fldCharType="separate"/>
                        </w:r>
                        <w:r>
                          <w:rPr>
                            <w:b/>
                            <w:color w:val="444444"/>
                            <w:sz w:val="24"/>
                          </w:rPr>
                          <w:t>Past Issues</w:t>
                        </w:r>
                        <w:r>
                          <w:rPr>
                            <w:b/>
                            <w:color w:val="444444"/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spacing w:before="7"/>
        <w:rPr>
          <w:rFonts w:ascii="Times New Roman" w:hAnsi="Times New Roman"/>
          <w:sz w:val="15"/>
        </w:rPr>
      </w:pPr>
    </w:p>
    <w:p>
      <w:pPr>
        <w:pStyle w:val="15"/>
        <w:spacing w:before="72"/>
        <w:ind w:left="119" w:right="60"/>
        <w:jc w:val="center"/>
      </w:pPr>
      <w: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4015130</wp:posOffset>
                </wp:positionH>
                <wp:positionV relativeFrom="paragraph">
                  <wp:posOffset>214946</wp:posOffset>
                </wp:positionV>
                <wp:extent cx="827962" cy="9533"/>
                <wp:effectExtent l="0" t="0" r="0" b="0"/>
                <wp:wrapNone/>
                <wp:docPr id="12" name="矩形 1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27962" cy="9533"/>
                        </a:xfrm>
                        <a:prstGeom prst="rect"/>
                        <a:solidFill>
                          <a:srgbClr val="006B73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3" o:spid="_x0000_s13" fillcolor="#006B73" stroked="t" strokeweight="1.0pt" style="position:absolute;&#10;margin-left:316.15198pt;&#10;margin-top:16.9249pt;&#10;width:65.19387pt;&#10;height:0.75069666pt;&#10;z-index:-9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color w:val="006B73"/>
          <w:spacing w:val="-153"/>
          <w:u w:val="single" w:color="006B73"/>
        </w:rPr>
        <w:t>V</w:t>
      </w:r>
      <w:r>
        <w:rPr>
          <w:color w:val="006B73"/>
          <w:spacing w:val="96"/>
        </w:rPr>
        <w:fldChar w:fldCharType="begin"/>
      </w:r>
      <w:r>
        <w:instrText>HYPERLINK "https://us21.campaign-archive.com/?e=%5BUNIQID%5D&amp;u=dc4d77e32c626cedfa96eca9e&amp;id=c9b4c52d11"</w:instrText>
      </w:r>
      <w:r>
        <w:rPr>
          <w:color w:val="006B73"/>
          <w:spacing w:val="96"/>
        </w:rPr>
        <w:fldChar w:fldCharType="separate"/>
      </w:r>
      <w:r>
        <w:rPr>
          <w:color w:val="006B73"/>
          <w:spacing w:val="96"/>
        </w:rPr>
        <w:t xml:space="preserve"> </w:t>
      </w:r>
      <w:r>
        <w:rPr>
          <w:color w:val="006B73"/>
          <w:u w:val="single" w:color="006B73"/>
        </w:rPr>
        <w:t xml:space="preserve">iew this email in </w:t>
      </w:r>
      <w:r>
        <w:rPr>
          <w:color w:val="006B73"/>
        </w:rPr>
        <w:t>your browser</w:t>
      </w:r>
      <w:r>
        <w:rPr>
          <w:color w:val="006B73"/>
          <w:spacing w:val="96"/>
        </w:rPr>
        <w:fldChar w:fldCharType="end"/>
      </w:r>
    </w:p>
    <w:p>
      <w:pPr>
        <w:pStyle w:val="15"/>
        <w:rPr>
          <w:sz w:val="28"/>
        </w:rPr>
      </w:pPr>
    </w:p>
    <w:p>
      <w:pPr>
        <w:pStyle w:val="15"/>
        <w:spacing w:before="10"/>
        <w:rPr>
          <w:sz w:val="31"/>
        </w:rPr>
      </w:pPr>
    </w:p>
    <w:p>
      <w:pPr>
        <w:pStyle w:val="16"/>
      </w:pPr>
      <w:r>
        <w:t xml:space="preserve">NK </w:t>
      </w:r>
      <w:r>
        <w:rPr>
          <w:spacing w:val="-9"/>
        </w:rPr>
        <w:t>DAIRY</w:t>
      </w:r>
      <w:r>
        <w:rPr>
          <w:spacing w:val="-103"/>
        </w:rPr>
        <w:t xml:space="preserve"> </w:t>
      </w:r>
      <w:r>
        <w:t>PRODUCTS</w:t>
      </w:r>
    </w:p>
    <w:p>
      <w:pPr>
        <w:pStyle w:val="15"/>
        <w:rPr>
          <w:rFonts w:ascii="Verdana" w:hAnsi="Verdana"/>
          <w:sz w:val="20"/>
        </w:rPr>
      </w:pPr>
    </w:p>
    <w:p>
      <w:pPr>
        <w:pStyle w:val="15"/>
        <w:spacing w:before="2"/>
        <w:rPr>
          <w:rFonts w:ascii="Verdana" w:hAnsi="Verdana"/>
          <w:sz w:val="12"/>
        </w:rPr>
      </w:pPr>
      <w:r>
        <w:drawing>
          <wp:anchor distT="0" distB="0" distL="0" distR="0" simplePos="0" relativeHeight="17" behindDoc="1" locked="0" layoutInCell="1" hidden="0" allowOverlap="1">
            <wp:simplePos x="0" y="0"/>
            <wp:positionH relativeFrom="page">
              <wp:posOffset>3075919</wp:posOffset>
            </wp:positionH>
            <wp:positionV relativeFrom="paragraph">
              <wp:posOffset>119270</wp:posOffset>
            </wp:positionV>
            <wp:extent cx="1440180" cy="1440179"/>
            <wp:effectExtent l="0" t="0" r="0" b="0"/>
            <wp:wrapTopAndBottom/>
            <wp:docPr id="14" name="图片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图片 16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0180" cy="144017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8" behindDoc="1" locked="0" layoutInCell="1" hidden="0" allowOverlap="1">
            <wp:simplePos x="0" y="0"/>
            <wp:positionH relativeFrom="page">
              <wp:posOffset>2170197</wp:posOffset>
            </wp:positionH>
            <wp:positionV relativeFrom="paragraph">
              <wp:posOffset>1778158</wp:posOffset>
            </wp:positionV>
            <wp:extent cx="3238512" cy="4352924"/>
            <wp:effectExtent l="0" t="0" r="0" b="0"/>
            <wp:wrapTopAndBottom/>
            <wp:docPr id="17" name="图片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" name="图片 19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38512" cy="435292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9"/>
        <w:rPr>
          <w:rFonts w:ascii="Verdana" w:hAnsi="Verdana"/>
          <w:sz w:val="22"/>
        </w:rPr>
      </w:pPr>
    </w:p>
    <w:p>
      <w:pPr>
        <w:pStyle w:val="15"/>
        <w:rPr>
          <w:rFonts w:ascii="Verdana" w:hAnsi="Verdana"/>
          <w:sz w:val="20"/>
        </w:rPr>
      </w:pPr>
    </w:p>
    <w:p>
      <w:pPr>
        <w:spacing w:before="182"/>
        <w:ind w:left="119" w:right="60" w:firstLine="0"/>
        <w:jc w:val="center"/>
        <w:rPr>
          <w:rFonts w:ascii="Verdana" w:hAnsi="Verdana"/>
          <w:sz w:val="45"/>
        </w:rPr>
      </w:pPr>
      <w:r>
        <w:rPr>
          <w:rFonts w:ascii="Verdana" w:hAnsi="Verdana"/>
          <w:sz w:val="45"/>
        </w:rPr>
        <w:t>NK Dairy</w:t>
      </w:r>
      <w:r>
        <w:rPr>
          <w:rFonts w:ascii="Verdana" w:hAnsi="Verdana"/>
          <w:spacing w:val="-119"/>
          <w:sz w:val="45"/>
        </w:rPr>
        <w:t xml:space="preserve"> </w:t>
      </w:r>
      <w:r>
        <w:rPr>
          <w:rFonts w:ascii="Verdana" w:hAnsi="Verdana"/>
          <w:sz w:val="45"/>
        </w:rPr>
        <w:t>products</w:t>
      </w:r>
    </w:p>
    <w:p>
      <w:pPr>
        <w:pStyle w:val="15"/>
        <w:spacing w:before="60" w:line="274" w:lineRule="auto"/>
        <w:ind w:left="119" w:right="117"/>
        <w:jc w:val="center"/>
      </w:pPr>
      <w:r>
        <w:t>Dairy products derived from milk, which has been an important source of nutrition for people for thousands of years. These include products made from milk, such as</w:t>
      </w:r>
    </w:p>
    <w:p>
      <w:pPr>
        <w:pStyle w:val="15"/>
        <w:spacing w:line="316" w:lineRule="exact"/>
        <w:ind w:left="117" w:right="117"/>
        <w:jc w:val="center"/>
      </w:pPr>
      <w:r>
        <w:t>cheese, yogurt, keﬁr, ice cream and butter.</w:t>
      </w:r>
    </w:p>
    <w:p>
      <w:pPr>
        <w:spacing w:after="0" w:line="316" w:lineRule="exact"/>
        <w:jc w:val="center"/>
        <w:sectPr>
          <w:type w:val="continuous"/>
          <w:pgSz w:w="11900" w:h="16820"/>
          <w:pgMar w:top="560" w:right="1320" w:bottom="280" w:left="1300" w:header="0" w:footer="0" w:gutter="0"/>
          <w:docGrid w:linePitch="312" w:charSpace="0"/>
        </w:sectPr>
      </w:pPr>
    </w:p>
    <w:p>
      <w:pPr>
        <w:pStyle w:val="15"/>
        <w:ind w:left="268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2517140" cy="362585"/>
                <wp:effectExtent l="0" t="0" r="0" b="0"/>
                <wp:docPr id="20" name="组合 2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1" name="组合 21"/>
                      <wpg:cNvGrpSpPr/>
                      <wpg:grpSpPr>
                        <a:xfrm rot="0">
                          <a:off x="0" y="0"/>
                          <a:ext cx="2517140" cy="362585"/>
                          <a:chOff x="0" y="0"/>
                          <a:chExt cx="2517140" cy="36258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2" name="矩形 22"/>
                        <wps:cNvSpPr/>
                        <wps:spPr>
                          <a:xfrm rot="0">
                            <a:off x="9525" y="9525"/>
                            <a:ext cx="2498090" cy="343535"/>
                          </a:xfrm>
                          <a:prstGeom prst="rect"/>
                          <a:solidFill>
                            <a:srgbClr val="FFFFFF"/>
                          </a:solidFill>
                          <a:ln w="19067" cmpd="sng" cap="flat">
                            <a:solidFill>
                              <a:srgbClr val="2E481B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3" name="文本框 23"/>
                        <wps:cNvSpPr/>
                        <wps:spPr>
                          <a:xfrm rot="0">
                            <a:off x="0" y="0"/>
                            <a:ext cx="2517140" cy="36258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24">
                          <w:txbxContent>
                            <w:p>
                              <w:pPr>
                                <w:spacing w:before="244"/>
                                <w:ind w:left="44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ABABAB"/>
                                  <w:sz w:val="24"/>
                                </w:rPr>
                                <w:fldChar w:fldCharType="begin"/>
                              </w:r>
                              <w:r>
                                <w:instrText>HYPERLINK "mailto:nkdairyproducts@gmail.com"</w:instrText>
                              </w:r>
                              <w:r>
                                <w:rPr>
                                  <w:color w:val="ABABAB"/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color w:val="ABABAB"/>
                                  <w:sz w:val="24"/>
                                </w:rPr>
                                <w:t>nkdairypr</w:t>
                              </w:r>
                              <w:r>
                                <w:rPr>
                                  <w:color w:val="ABABAB"/>
                                  <w:sz w:val="24"/>
                                </w:rPr>
                                <w:fldChar w:fldCharType="end"/>
                              </w:r>
                              <w:r>
                                <w:rPr>
                                  <w:color w:val="ABABAB"/>
                                  <w:sz w:val="24"/>
                                </w:rPr>
                                <w:fldChar w:fldCharType="begin"/>
                              </w:r>
                              <w:r>
                                <w:instrText>HYPERLINK "mailto:oducts@gmail.com"</w:instrText>
                              </w:r>
                              <w:r>
                                <w:rPr>
                                  <w:color w:val="ABABAB"/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color w:val="ABABAB"/>
                                  <w:sz w:val="24"/>
                                </w:rPr>
                                <w:t>oducts@gmail.com</w:t>
                              </w:r>
                              <w:r>
                                <w:rPr>
                                  <w:color w:val="ABABAB"/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5" o:spid="_x0000_s25" coordorigin="3986,679" coordsize="3964,571" style="width:198.2pt;&#10;height:28.55pt;">
                <v:rect type="#_x0000_t1" id="矩形 26" o:spid="_x0000_s26" style="position:absolute;&#10;left:4002;&#10;top:694;&#10;width:3934;&#10;height:540;" fillcolor="#FFFFFF" stroked="t" strokeweight="1.501392pt">
                  <v:stroke color="#2E481B"/>
                </v:rect>
                <v:shape type="#_x0000_t202" id="文本框 27" o:spid="_x0000_s27" style="position:absolute;&#10;left:3986;&#10;top:679;&#10;width:3963;&#10;height:570;&#10;mso-wrap-style:square;" fillcolor="#FFFFFF" stroked="t" strokeweight="1.0pt">
                  <v:textbox id="852" inset="0mm,0mm,0mm,0mm" o:insetmode="custom" style="layout-flow:horizontal;&#10;v-text-anchor:top;">
                    <w:txbxContent>
                      <w:p>
                        <w:pPr>
                          <w:spacing w:before="244"/>
                          <w:ind w:left="44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ABABAB"/>
                            <w:sz w:val="24"/>
                          </w:rPr>
                          <w:fldChar w:fldCharType="begin"/>
                        </w:r>
                        <w:r>
                          <w:instrText>HYPERLINK "mailto:nkdairyproducts@gmail.com"</w:instrText>
                        </w:r>
                        <w:r>
                          <w:rPr>
                            <w:color w:val="ABABAB"/>
                            <w:sz w:val="24"/>
                          </w:rPr>
                          <w:fldChar w:fldCharType="separate"/>
                        </w:r>
                        <w:r>
                          <w:rPr>
                            <w:color w:val="ABABAB"/>
                            <w:sz w:val="24"/>
                          </w:rPr>
                          <w:t>nkdairypr</w:t>
                        </w:r>
                        <w:r>
                          <w:rPr>
                            <w:color w:val="ABABAB"/>
                            <w:sz w:val="24"/>
                          </w:rPr>
                          <w:fldChar w:fldCharType="end"/>
                        </w:r>
                        <w:r>
                          <w:rPr>
                            <w:color w:val="ABABAB"/>
                            <w:sz w:val="24"/>
                          </w:rPr>
                          <w:fldChar w:fldCharType="begin"/>
                        </w:r>
                        <w:r>
                          <w:instrText>HYPERLINK "mailto:oducts@gmail.com"</w:instrText>
                        </w:r>
                        <w:r>
                          <w:rPr>
                            <w:color w:val="ABABAB"/>
                            <w:sz w:val="24"/>
                          </w:rPr>
                          <w:fldChar w:fldCharType="separate"/>
                        </w:r>
                        <w:r>
                          <w:rPr>
                            <w:color w:val="ABABAB"/>
                            <w:sz w:val="24"/>
                          </w:rPr>
                          <w:t>oducts@gmail.com</w:t>
                        </w:r>
                        <w:r>
                          <w:rPr>
                            <w:color w:val="ABABAB"/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sectPr>
      <w:pgSz w:w="11900" w:h="16820"/>
      <w:pgMar w:top="680" w:right="1320" w:bottom="280" w:left="130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roman"/>
    <w:pitch w:val="variable"/>
  </w:font>
  <w:font w:name="Verdana">
    <w:altName w:val="Arial"/>
    <w:panose1 w:val="00000000000000000000"/>
    <w:charset w:val="00"/>
    <w:family w:val="swiss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Roboto">
    <w:panose1 w:val="00000000000000000000"/>
    <w:charset w:val="00"/>
    <w:family w:val="auto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" w:eastAsia="Roboto" w:cs="Roboto" w:hAnsi="Roboto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Roboto" w:eastAsia="Roboto" w:cs="Roboto" w:hAnsi="Roboto"/>
      <w:sz w:val="24"/>
      <w:szCs w:val="24"/>
      <w:lang w:val="en-US" w:eastAsia="en-US" w:bidi="ar-SA"/>
    </w:rPr>
  </w:style>
  <w:style w:type="paragraph" w:customStyle="1" w:styleId="16">
    <w:name w:val="Heading 1"/>
    <w:basedOn w:val="0"/>
    <w:pPr>
      <w:spacing w:before="1"/>
      <w:ind w:left="119" w:right="60"/>
      <w:jc w:val="center"/>
      <w:outlineLvl w:val="1"/>
    </w:pPr>
    <w:rPr>
      <w:rFonts w:ascii="Verdana" w:eastAsia="Verdana" w:cs="Verdana" w:hAnsi="Verdana"/>
      <w:sz w:val="45"/>
      <w:szCs w:val="45"/>
      <w:lang w:val="en-US" w:eastAsia="en-US" w:bidi="ar-SA"/>
    </w:rPr>
  </w:style>
  <w:style w:type="paragraph" w:customStyle="1" w:styleId="17">
    <w:name w:val="List Paragraph"/>
    <w:basedOn w:val="0"/>
    <w:rPr>
      <w:lang w:val="en-US" w:eastAsia="en-US" w:bidi="ar-SA"/>
    </w:rPr>
  </w:style>
  <w:style w:type="paragraph" w:customStyle="1" w:styleId="18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15.jpeg"/><Relationship Id="rId3" Type="http://schemas.openxmlformats.org/officeDocument/2006/relationships/image" Target="media/18.jpeg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3</Pages>
  <Words>50</Words>
  <Characters>255</Characters>
  <Lines>27</Lines>
  <Paragraphs>6</Paragraphs>
  <CharactersWithSpaces>296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2023-11-04T12:12:58Z</dcterms:created>
  <dcterms:modified xsi:type="dcterms:W3CDTF">2023-11-04T09:43:39Z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2023-10-24T16:00:00Z</vt:filetime>
  </property>
  <property fmtid="{D5CDD505-2E9C-101B-9397-08002B2CF9AE}" pid="3" name="Creator">
    <vt:lpwstr>Mozilla/5.0 (Linux; Android 10; K) AppleWebKit/537.36 (KHTML, like Gecko) Chrome/116.0.0.0 Mobile Safari/537.36</vt:lpwstr>
  </property>
  <property fmtid="{D5CDD505-2E9C-101B-9397-08002B2CF9AE}" pid="4" name="LastSaved">
    <vt:filetime>2023-11-03T16:00:00Z</vt:filetime>
  </property>
</Properties>
</file>