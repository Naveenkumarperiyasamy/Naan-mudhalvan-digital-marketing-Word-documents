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7"/>
        <w:rPr>
          <w:color w:val="ABABAB"/>
        </w:rPr>
      </w:pPr>
    </w:p>
    <w:p>
      <w:pPr>
        <w:pStyle w:val="17"/>
        <w:rPr>
          <w:color w:val="ABABAB"/>
        </w:rPr>
      </w:pPr>
      <w:r>
        <w:rPr>
          <w:color w:val="ABABAB"/>
        </w:rPr>
        <w:t>https://nkdairyproducts.blogspot.com/2023/10/nk-dairy-products.html</w:t>
      </w:r>
      <w:bookmarkStart w:id="0" w:name="_GoBack"/>
      <w:bookmarkEnd w:id="0"/>
    </w:p>
    <w:p>
      <w:pPr>
        <w:pStyle w:val="17"/>
        <w:rPr>
          <w:color w:val="ABABAB"/>
        </w:rPr>
      </w:pPr>
    </w:p>
    <w:p>
      <w:pPr>
        <w:pStyle w:val="17"/>
        <w:rPr>
          <w:color w:val="ABABAB"/>
        </w:rPr>
      </w:pPr>
    </w:p>
    <w:p>
      <w:pPr>
        <w:pStyle w:val="17"/>
      </w:pPr>
      <w:r>
        <w:rPr>
          <w:color w:val="ABABAB"/>
        </w:rPr>
        <w:fldChar w:fldCharType="begin"/>
      </w:r>
      <w:r>
        <w:instrText>HYPERLINK "https://nkdairyproducts.blogspot.com/?m=1"</w:instrText>
      </w:r>
      <w:r>
        <w:rPr>
          <w:color w:val="ABABAB"/>
        </w:rPr>
        <w:fldChar w:fldCharType="separate"/>
      </w:r>
      <w:r>
        <w:rPr>
          <w:color w:val="ABABAB"/>
        </w:rPr>
        <w:t>NK Dairy Products</w:t>
      </w:r>
      <w:r>
        <w:rPr>
          <w:color w:val="ABABAB"/>
        </w:rPr>
        <w:fldChar w:fldCharType="end"/>
      </w:r>
    </w:p>
    <w:p>
      <w:pPr>
        <w:pStyle w:val="15"/>
        <w:rPr>
          <w:b/>
          <w:sz w:val="42"/>
        </w:rPr>
      </w:pPr>
    </w:p>
    <w:p>
      <w:pPr>
        <w:pStyle w:val="15"/>
        <w:spacing w:before="7"/>
        <w:rPr>
          <w:b/>
          <w:sz w:val="32"/>
        </w:rPr>
      </w:pPr>
    </w:p>
    <w:p>
      <w:pPr>
        <w:tabs>
          <w:tab w:val="left" w:pos="9723"/>
        </w:tabs>
        <w:spacing w:before="0"/>
        <w:ind w:left="940" w:right="0" w:firstLine="0"/>
        <w:jc w:val="left"/>
        <w:rPr>
          <w:b/>
          <w:sz w:val="33"/>
        </w:rPr>
      </w:pPr>
      <w:r>
        <w:rPr>
          <w:b/>
          <w:color w:val="202020"/>
          <w:sz w:val="33"/>
        </w:rPr>
        <w:t>NK</w:t>
      </w:r>
      <w:r>
        <w:rPr>
          <w:b/>
          <w:color w:val="202020"/>
          <w:spacing w:val="-1"/>
          <w:sz w:val="33"/>
        </w:rPr>
        <w:t xml:space="preserve"> </w:t>
      </w:r>
      <w:r>
        <w:rPr>
          <w:b/>
          <w:color w:val="202020"/>
          <w:sz w:val="33"/>
        </w:rPr>
        <w:t>Dairy</w:t>
      </w:r>
      <w:r>
        <w:rPr>
          <w:b/>
          <w:color w:val="202020"/>
          <w:spacing w:val="-1"/>
          <w:sz w:val="33"/>
        </w:rPr>
        <w:t xml:space="preserve"> </w:t>
      </w:r>
      <w:r>
        <w:rPr>
          <w:b/>
          <w:color w:val="202020"/>
          <w:sz w:val="33"/>
        </w:rPr>
        <w:t>Products</w:t>
        <w:tab/>
      </w:r>
      <w:r>
        <w:rPr>
          <w:b/>
          <w:color w:val="202020"/>
          <w:position w:val="-3"/>
          <w:sz w:val="33"/>
        </w:rPr>
        <w:drawing>
          <wp:inline distT="0" distB="0" distL="0" distR="0">
            <wp:extent cx="171609" cy="189914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609" cy="18991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265"/>
        <w:ind w:left="940"/>
      </w:pPr>
      <w:r>
        <w:fldChar w:fldCharType="begin"/>
      </w:r>
      <w:r>
        <w:instrText>HYPERLINK "https://nkdairyproducts.blogspot.com/2023/10/nk-dairy-products.html?m=1"</w:instrText>
      </w:r>
      <w:r>
        <w:fldChar w:fldCharType="separate"/>
      </w:r>
      <w:r>
        <w:t>October 11, 2023</w:t>
      </w:r>
      <w:r>
        <w:fldChar w:fldCharType="end"/>
      </w:r>
    </w:p>
    <w:p>
      <w:pPr>
        <w:pStyle w:val="15"/>
        <w:spacing w:before="9"/>
        <w:rPr>
          <w:sz w:val="26"/>
        </w:rPr>
      </w:pPr>
      <w:r>
        <w:drawing>
          <wp:anchor distT="0" distB="0" distL="0" distR="0" simplePos="0" relativeHeight="71" behindDoc="1" locked="0" layoutInCell="1" hidden="0" allowOverlap="1">
            <wp:simplePos x="0" y="0"/>
            <wp:positionH relativeFrom="page">
              <wp:posOffset>1884182</wp:posOffset>
            </wp:positionH>
            <wp:positionV relativeFrom="paragraph">
              <wp:posOffset>248638</wp:posOffset>
            </wp:positionV>
            <wp:extent cx="3822903" cy="3975830"/>
            <wp:effectExtent l="0" t="0" r="0" b="0"/>
            <wp:wrapTopAndBottom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22903" cy="39758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85" w:line="286" w:lineRule="auto"/>
        <w:ind w:left="940" w:right="158"/>
      </w:pPr>
      <w:r>
        <w:rPr>
          <w:b/>
          <w:color w:val="202020"/>
        </w:rPr>
        <w:t xml:space="preserve">Dairy products </w:t>
      </w:r>
      <w:r>
        <w:rPr>
          <w:color w:val="202020"/>
        </w:rPr>
        <w:t xml:space="preserve">or </w:t>
      </w:r>
      <w:r>
        <w:rPr>
          <w:b/>
          <w:color w:val="202020"/>
        </w:rPr>
        <w:t>milk products</w:t>
      </w:r>
      <w:r>
        <w:rPr>
          <w:color w:val="202020"/>
        </w:rPr>
        <w:t xml:space="preserve">, also known as </w:t>
      </w:r>
      <w:r>
        <w:rPr>
          <w:b/>
          <w:color w:val="202020"/>
        </w:rPr>
        <w:t>lacticinia</w:t>
      </w:r>
      <w:r>
        <w:rPr>
          <w:color w:val="202020"/>
        </w:rPr>
        <w:t xml:space="preserve">, are </w:t>
      </w:r>
      <w:r>
        <w:rPr>
          <w:color w:val="15619E"/>
        </w:rPr>
        <w:fldChar w:fldCharType="begin"/>
      </w:r>
      <w:r>
        <w:instrText>HYPERLINK "https://en.m.wikipedia.org/wiki/Food_product"</w:instrText>
      </w:r>
      <w:r>
        <w:rPr>
          <w:color w:val="15619E"/>
        </w:rPr>
        <w:fldChar w:fldCharType="separate"/>
      </w:r>
      <w:r>
        <w:rPr>
          <w:color w:val="15619E"/>
        </w:rPr>
        <w:t xml:space="preserve">food products </w:t>
      </w:r>
      <w:r>
        <w:rPr>
          <w:color w:val="15619E"/>
        </w:rPr>
        <w:fldChar w:fldCharType="end"/>
      </w:r>
      <w:r>
        <w:rPr>
          <w:color w:val="202020"/>
        </w:rPr>
        <w:t xml:space="preserve">made from (or containing) </w:t>
      </w:r>
      <w:r>
        <w:rPr>
          <w:color w:val="15619E"/>
        </w:rPr>
        <w:fldChar w:fldCharType="begin"/>
      </w:r>
      <w:r>
        <w:instrText>HYPERLINK "https://en.m.wikipedia.org/wiki/Milk"</w:instrText>
      </w:r>
      <w:r>
        <w:rPr>
          <w:color w:val="15619E"/>
        </w:rPr>
        <w:fldChar w:fldCharType="separate"/>
      </w:r>
      <w:r>
        <w:rPr>
          <w:color w:val="15619E"/>
        </w:rPr>
        <w:t>milk</w:t>
      </w:r>
      <w:r>
        <w:rPr>
          <w:color w:val="15619E"/>
        </w:rPr>
        <w:fldChar w:fldCharType="end"/>
      </w:r>
      <w:r>
        <w:rPr>
          <w:color w:val="202020"/>
        </w:rPr>
        <w:t>.</w:t>
      </w:r>
      <w:r>
        <w:rPr>
          <w:color w:val="15619E"/>
          <w:position w:val="8"/>
          <w:sz w:val="17"/>
        </w:rPr>
        <w:fldChar w:fldCharType="begin"/>
      </w:r>
      <w:r>
        <w:instrText>HYPERLINK "https://en.m.wikipedia.org/wiki/Dairy_product#cite_note-1"</w:instrText>
      </w:r>
      <w:r>
        <w:rPr>
          <w:color w:val="15619E"/>
          <w:position w:val="8"/>
          <w:sz w:val="17"/>
        </w:rPr>
        <w:fldChar w:fldCharType="separate"/>
      </w:r>
      <w:r>
        <w:rPr>
          <w:color w:val="15619E"/>
          <w:position w:val="8"/>
          <w:sz w:val="17"/>
        </w:rPr>
        <w:t>[a]</w:t>
      </w:r>
      <w:r>
        <w:rPr>
          <w:color w:val="15619E"/>
          <w:position w:val="8"/>
          <w:sz w:val="17"/>
        </w:rPr>
        <w:fldChar w:fldCharType="end"/>
      </w:r>
      <w:r>
        <w:rPr>
          <w:color w:val="15619E"/>
          <w:position w:val="8"/>
          <w:sz w:val="17"/>
        </w:rPr>
        <w:fldChar w:fldCharType="begin"/>
      </w:r>
      <w:r>
        <w:instrText>HYPERLINK "https://en.m.wikipedia.org/wiki/Dairy_product#cite_note-2"</w:instrText>
      </w:r>
      <w:r>
        <w:rPr>
          <w:color w:val="15619E"/>
          <w:position w:val="8"/>
          <w:sz w:val="17"/>
        </w:rPr>
        <w:fldChar w:fldCharType="separate"/>
      </w:r>
      <w:r>
        <w:rPr>
          <w:color w:val="15619E"/>
          <w:position w:val="8"/>
          <w:sz w:val="17"/>
        </w:rPr>
        <w:t xml:space="preserve">[1] </w:t>
      </w:r>
      <w:r>
        <w:rPr>
          <w:color w:val="15619E"/>
          <w:position w:val="8"/>
          <w:sz w:val="17"/>
        </w:rPr>
        <w:fldChar w:fldCharType="end"/>
      </w:r>
      <w:r>
        <w:rPr>
          <w:color w:val="202020"/>
        </w:rPr>
        <w:t xml:space="preserve">The most common dairy animals are </w:t>
      </w:r>
      <w:r>
        <w:rPr>
          <w:color w:val="15619E"/>
          <w:spacing w:val="-4"/>
        </w:rPr>
        <w:fldChar w:fldCharType="begin"/>
      </w:r>
      <w:r>
        <w:instrText>HYPERLINK "https://en.m.wikipedia.org/wiki/Cow"</w:instrText>
      </w:r>
      <w:r>
        <w:rPr>
          <w:color w:val="15619E"/>
          <w:spacing w:val="-4"/>
        </w:rPr>
        <w:fldChar w:fldCharType="separate"/>
      </w:r>
      <w:r>
        <w:rPr>
          <w:color w:val="15619E"/>
          <w:spacing w:val="-4"/>
        </w:rPr>
        <w:t>cow</w:t>
      </w:r>
      <w:r>
        <w:rPr>
          <w:color w:val="15619E"/>
          <w:spacing w:val="-4"/>
        </w:rPr>
        <w:fldChar w:fldCharType="end"/>
      </w:r>
      <w:r>
        <w:rPr>
          <w:color w:val="202020"/>
          <w:spacing w:val="-4"/>
        </w:rPr>
        <w:t xml:space="preserve">, </w:t>
      </w:r>
      <w:r>
        <w:rPr>
          <w:color w:val="15619E"/>
        </w:rPr>
        <w:fldChar w:fldCharType="begin"/>
      </w:r>
      <w:r>
        <w:instrText>HYPERLINK "https://en.m.wikipedia.org/wiki/Water_buffalo"</w:instrText>
      </w:r>
      <w:r>
        <w:rPr>
          <w:color w:val="15619E"/>
        </w:rPr>
        <w:fldChar w:fldCharType="separate"/>
      </w:r>
      <w:r>
        <w:rPr>
          <w:color w:val="15619E"/>
        </w:rPr>
        <w:t>water buffalo</w:t>
      </w:r>
      <w:r>
        <w:rPr>
          <w:color w:val="15619E"/>
        </w:rPr>
        <w:fldChar w:fldCharType="end"/>
      </w:r>
      <w:r>
        <w:rPr>
          <w:color w:val="202020"/>
        </w:rPr>
        <w:t xml:space="preserve">, </w:t>
      </w:r>
      <w:r>
        <w:rPr>
          <w:color w:val="15619E"/>
        </w:rPr>
        <w:fldChar w:fldCharType="begin"/>
      </w:r>
      <w:r>
        <w:instrText>HYPERLINK "https://en.m.wikipedia.org/wiki/Dairy_goat"</w:instrText>
      </w:r>
      <w:r>
        <w:rPr>
          <w:color w:val="15619E"/>
        </w:rPr>
        <w:fldChar w:fldCharType="separate"/>
      </w:r>
      <w:r>
        <w:rPr>
          <w:color w:val="15619E"/>
        </w:rPr>
        <w:t>nanny goat</w:t>
      </w:r>
      <w:r>
        <w:rPr>
          <w:color w:val="15619E"/>
        </w:rPr>
        <w:fldChar w:fldCharType="end"/>
      </w:r>
      <w:r>
        <w:rPr>
          <w:color w:val="202020"/>
        </w:rPr>
        <w:t xml:space="preserve">, </w:t>
      </w:r>
      <w:r>
        <w:rPr>
          <w:color w:val="202020"/>
        </w:rPr>
        <w:fldChar w:fldCharType="begin"/>
      </w:r>
      <w:r>
        <w:instrText>HYPERLINK "https://en.m.wikipedia.org/wiki/Western_world"</w:instrText>
      </w:r>
      <w:r>
        <w:rPr>
          <w:color w:val="202020"/>
        </w:rPr>
        <w:fldChar w:fldCharType="separate"/>
      </w:r>
      <w:r>
        <w:rPr>
          <w:color w:val="202020"/>
        </w:rPr>
        <w:t>and</w:t>
      </w:r>
      <w:r>
        <w:rPr>
          <w:color w:val="202020"/>
          <w:spacing w:val="6"/>
        </w:rPr>
        <w:t xml:space="preserve"> </w:t>
      </w:r>
      <w:r>
        <w:rPr>
          <w:color w:val="15619E"/>
        </w:rPr>
        <w:t>ewe</w:t>
      </w:r>
      <w:r>
        <w:rPr>
          <w:color w:val="202020"/>
        </w:rPr>
        <w:t>.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Dairy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products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include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common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grocery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store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food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items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7"/>
        </w:rPr>
        <w:t xml:space="preserve"> </w:t>
      </w:r>
      <w:r>
        <w:rPr>
          <w:color w:val="15619E"/>
        </w:rPr>
        <w:t>Western</w:t>
      </w:r>
      <w:r>
        <w:rPr>
          <w:color w:val="202020"/>
        </w:rPr>
        <w:fldChar w:fldCharType="end"/>
      </w:r>
    </w:p>
    <w:p>
      <w:pPr>
        <w:pStyle w:val="15"/>
        <w:spacing w:line="276" w:lineRule="auto"/>
        <w:ind w:left="940"/>
      </w:pPr>
      <w:r>
        <w:rPr>
          <w:color w:val="15619E"/>
        </w:rPr>
        <w:fldChar w:fldCharType="begin"/>
      </w:r>
      <w:r>
        <w:instrText>HYPERLINK "https://en.m.wikipedia.org/wiki/Western_world"</w:instrText>
      </w:r>
      <w:r>
        <w:rPr>
          <w:color w:val="15619E"/>
        </w:rPr>
        <w:fldChar w:fldCharType="separate"/>
      </w:r>
      <w:r>
        <w:rPr>
          <w:color w:val="15619E"/>
        </w:rPr>
        <w:t xml:space="preserve">world </w:t>
      </w:r>
      <w:r>
        <w:rPr>
          <w:color w:val="202020"/>
        </w:rPr>
        <w:t xml:space="preserve">such as </w:t>
      </w:r>
      <w:r>
        <w:rPr>
          <w:color w:val="15619E"/>
        </w:rPr>
        <w:fldChar w:fldCharType="end"/>
      </w:r>
      <w:r>
        <w:rPr>
          <w:color w:val="15619E"/>
        </w:rPr>
        <w:fldChar w:fldCharType="begin"/>
      </w:r>
      <w:r>
        <w:instrText>HYPERLINK "https://en.m.wikipedia.org/wiki/Yogurt"</w:instrText>
      </w:r>
      <w:r>
        <w:rPr>
          <w:color w:val="15619E"/>
        </w:rPr>
        <w:fldChar w:fldCharType="separate"/>
      </w:r>
      <w:r>
        <w:rPr>
          <w:color w:val="15619E"/>
        </w:rPr>
        <w:t>yogurt</w:t>
      </w:r>
      <w:r>
        <w:rPr>
          <w:color w:val="15619E"/>
        </w:rPr>
        <w:fldChar w:fldCharType="end"/>
      </w:r>
      <w:r>
        <w:rPr>
          <w:color w:val="202020"/>
        </w:rPr>
        <w:fldChar w:fldCharType="begin"/>
      </w:r>
      <w:r>
        <w:instrText>HYPERLINK "https://en.m.wikipedia.org/wiki/Western_world"</w:instrText>
      </w:r>
      <w:r>
        <w:rPr>
          <w:color w:val="202020"/>
        </w:rPr>
        <w:fldChar w:fldCharType="separate"/>
      </w:r>
      <w:r>
        <w:rPr>
          <w:color w:val="202020"/>
        </w:rPr>
        <w:t xml:space="preserve">, </w:t>
      </w:r>
      <w:r>
        <w:rPr>
          <w:color w:val="202020"/>
        </w:rPr>
        <w:fldChar w:fldCharType="end"/>
      </w:r>
      <w:r>
        <w:rPr>
          <w:color w:val="15619E"/>
        </w:rPr>
        <w:fldChar w:fldCharType="begin"/>
      </w:r>
      <w:r>
        <w:instrText>HYPERLINK "https://en.m.wikipedia.org/wiki/Cheese"</w:instrText>
      </w:r>
      <w:r>
        <w:rPr>
          <w:color w:val="15619E"/>
        </w:rPr>
        <w:fldChar w:fldCharType="separate"/>
      </w:r>
      <w:r>
        <w:rPr>
          <w:color w:val="15619E"/>
        </w:rPr>
        <w:t>cheese</w:t>
      </w:r>
      <w:r>
        <w:rPr>
          <w:color w:val="15619E"/>
        </w:rPr>
        <w:fldChar w:fldCharType="end"/>
      </w:r>
      <w:r>
        <w:rPr>
          <w:color w:val="202020"/>
        </w:rPr>
        <w:fldChar w:fldCharType="begin"/>
      </w:r>
      <w:r>
        <w:instrText>HYPERLINK "https://en.m.wikipedia.org/wiki/Western_world"</w:instrText>
      </w:r>
      <w:r>
        <w:rPr>
          <w:color w:val="202020"/>
        </w:rPr>
        <w:fldChar w:fldCharType="separate"/>
      </w:r>
      <w:r>
        <w:rPr>
          <w:color w:val="202020"/>
        </w:rPr>
        <w:t xml:space="preserve">, </w:t>
      </w:r>
      <w:r>
        <w:rPr>
          <w:color w:val="202020"/>
        </w:rPr>
        <w:fldChar w:fldCharType="end"/>
      </w:r>
      <w:r>
        <w:rPr>
          <w:color w:val="15619E"/>
        </w:rPr>
        <w:fldChar w:fldCharType="begin"/>
      </w:r>
      <w:r>
        <w:instrText>HYPERLINK "https://en.m.wikipedia.org/wiki/Milk"</w:instrText>
      </w:r>
      <w:r>
        <w:rPr>
          <w:color w:val="15619E"/>
        </w:rPr>
        <w:fldChar w:fldCharType="separate"/>
      </w:r>
      <w:r>
        <w:rPr>
          <w:color w:val="15619E"/>
        </w:rPr>
        <w:t xml:space="preserve">milk </w:t>
      </w:r>
      <w:r>
        <w:rPr>
          <w:color w:val="15619E"/>
        </w:rPr>
        <w:fldChar w:fldCharType="end"/>
      </w:r>
      <w:r>
        <w:rPr>
          <w:color w:val="202020"/>
        </w:rPr>
        <w:fldChar w:fldCharType="begin"/>
      </w:r>
      <w:r>
        <w:instrText>HYPERLINK "https://en.m.wikipedia.org/wiki/Western_world"</w:instrText>
      </w:r>
      <w:r>
        <w:rPr>
          <w:color w:val="202020"/>
        </w:rPr>
        <w:fldChar w:fldCharType="separate"/>
      </w:r>
      <w:r>
        <w:rPr>
          <w:color w:val="202020"/>
        </w:rPr>
        <w:t xml:space="preserve">and </w:t>
      </w:r>
      <w:r>
        <w:rPr>
          <w:color w:val="202020"/>
        </w:rPr>
        <w:fldChar w:fldCharType="end"/>
      </w:r>
      <w:r>
        <w:rPr>
          <w:color w:val="15619E"/>
        </w:rPr>
        <w:fldChar w:fldCharType="begin"/>
      </w:r>
      <w:r>
        <w:instrText>HYPERLINK "https://en.m.wikipedia.org/wiki/Butter"</w:instrText>
      </w:r>
      <w:r>
        <w:rPr>
          <w:color w:val="15619E"/>
        </w:rPr>
        <w:fldChar w:fldCharType="separate"/>
      </w:r>
      <w:r>
        <w:rPr>
          <w:color w:val="15619E"/>
        </w:rPr>
        <w:t>butter</w:t>
      </w:r>
      <w:r>
        <w:rPr>
          <w:color w:val="15619E"/>
        </w:rPr>
        <w:fldChar w:fldCharType="end"/>
      </w:r>
      <w:r>
        <w:rPr>
          <w:color w:val="202020"/>
        </w:rPr>
        <w:fldChar w:fldCharType="begin"/>
      </w:r>
      <w:r>
        <w:instrText>HYPERLINK "https://en.m.wikipedia.org/wiki/Western_world"</w:instrText>
      </w:r>
      <w:r>
        <w:rPr>
          <w:color w:val="202020"/>
        </w:rPr>
        <w:fldChar w:fldCharType="separate"/>
      </w:r>
      <w:r>
        <w:rPr>
          <w:color w:val="202020"/>
        </w:rPr>
        <w:t>.</w:t>
      </w:r>
      <w:r>
        <w:rPr>
          <w:color w:val="202020"/>
        </w:rPr>
        <w:fldChar w:fldCharType="end"/>
      </w:r>
      <w:r>
        <w:rPr>
          <w:color w:val="15619E"/>
          <w:position w:val="8"/>
          <w:sz w:val="17"/>
        </w:rPr>
        <w:fldChar w:fldCharType="begin"/>
      </w:r>
      <w:r>
        <w:instrText>HYPERLINK "https://en.m.wikipedia.org/wiki/Dairy_product#cite_note-3"</w:instrText>
      </w:r>
      <w:r>
        <w:rPr>
          <w:color w:val="15619E"/>
          <w:position w:val="8"/>
          <w:sz w:val="17"/>
        </w:rPr>
        <w:fldChar w:fldCharType="separate"/>
      </w:r>
      <w:r>
        <w:rPr>
          <w:color w:val="15619E"/>
          <w:position w:val="8"/>
          <w:sz w:val="17"/>
        </w:rPr>
        <w:t>[2]</w:t>
      </w:r>
      <w:r>
        <w:rPr>
          <w:color w:val="15619E"/>
          <w:position w:val="8"/>
          <w:sz w:val="17"/>
        </w:rPr>
        <w:fldChar w:fldCharType="end"/>
      </w:r>
      <w:r>
        <w:rPr>
          <w:color w:val="15619E"/>
          <w:position w:val="8"/>
          <w:sz w:val="17"/>
        </w:rPr>
        <w:fldChar w:fldCharType="begin"/>
      </w:r>
      <w:r>
        <w:instrText>HYPERLINK "https://en.m.wikipedia.org/wiki/Dairy_product#cite_note-4"</w:instrText>
      </w:r>
      <w:r>
        <w:rPr>
          <w:color w:val="15619E"/>
          <w:position w:val="8"/>
          <w:sz w:val="17"/>
        </w:rPr>
        <w:fldChar w:fldCharType="separate"/>
      </w:r>
      <w:r>
        <w:rPr>
          <w:color w:val="15619E"/>
          <w:position w:val="8"/>
          <w:sz w:val="17"/>
        </w:rPr>
        <w:t xml:space="preserve">[3] </w:t>
      </w:r>
      <w:r>
        <w:rPr>
          <w:color w:val="15619E"/>
          <w:position w:val="8"/>
          <w:sz w:val="17"/>
        </w:rPr>
        <w:fldChar w:fldCharType="end"/>
      </w:r>
      <w:r>
        <w:rPr>
          <w:color w:val="202020"/>
        </w:rPr>
        <w:fldChar w:fldCharType="begin"/>
      </w:r>
      <w:r>
        <w:instrText>HYPERLINK "https://en.m.wikipedia.org/wiki/Western_world"</w:instrText>
      </w:r>
      <w:r>
        <w:rPr>
          <w:color w:val="202020"/>
        </w:rPr>
        <w:fldChar w:fldCharType="separate"/>
      </w:r>
      <w:r>
        <w:rPr>
          <w:color w:val="202020"/>
        </w:rPr>
        <w:t>A facility that produces dairy pr</w:t>
      </w:r>
      <w:r>
        <w:rPr>
          <w:color w:val="202020"/>
        </w:rPr>
        <w:fldChar w:fldCharType="end"/>
      </w:r>
      <w:r>
        <w:rPr>
          <w:color w:val="202020"/>
        </w:rPr>
        <w:t xml:space="preserve">oducts is known as a </w:t>
      </w:r>
      <w:r>
        <w:rPr>
          <w:rFonts w:ascii="Roboto Light" w:hAnsi="Roboto Light"/>
          <w:b w:val="0"/>
          <w:i/>
          <w:color w:val="15619E"/>
        </w:rPr>
        <w:fldChar w:fldCharType="begin"/>
      </w:r>
      <w:r>
        <w:instrText>HYPERLINK "https://en.m.wikipedia.org/wiki/Dairy"</w:instrText>
      </w:r>
      <w:r>
        <w:rPr>
          <w:rFonts w:ascii="Roboto Light" w:hAnsi="Roboto Light"/>
          <w:b w:val="0"/>
          <w:i/>
          <w:color w:val="15619E"/>
        </w:rPr>
        <w:fldChar w:fldCharType="separate"/>
      </w:r>
      <w:r>
        <w:rPr>
          <w:rFonts w:ascii="Roboto Light" w:hAnsi="Roboto Light"/>
          <w:b w:val="0"/>
          <w:i/>
          <w:color w:val="15619E"/>
        </w:rPr>
        <w:t>dairy</w:t>
      </w:r>
      <w:r>
        <w:rPr>
          <w:rFonts w:ascii="Roboto Light" w:hAnsi="Roboto Light"/>
          <w:b w:val="0"/>
          <w:i/>
          <w:color w:val="15619E"/>
        </w:rPr>
        <w:fldChar w:fldCharType="end"/>
      </w:r>
      <w:r>
        <w:rPr>
          <w:color w:val="202020"/>
        </w:rPr>
        <w:t>.</w:t>
      </w:r>
      <w:r>
        <w:rPr>
          <w:color w:val="15619E"/>
          <w:position w:val="8"/>
          <w:sz w:val="17"/>
        </w:rPr>
        <w:fldChar w:fldCharType="begin"/>
      </w:r>
      <w:r>
        <w:instrText>HYPERLINK "https://en.m.wikipedia.org/wiki/Dairy_product#cite_note-5"</w:instrText>
      </w:r>
      <w:r>
        <w:rPr>
          <w:color w:val="15619E"/>
          <w:position w:val="8"/>
          <w:sz w:val="17"/>
        </w:rPr>
        <w:fldChar w:fldCharType="separate"/>
      </w:r>
      <w:r>
        <w:rPr>
          <w:color w:val="15619E"/>
          <w:position w:val="8"/>
          <w:sz w:val="17"/>
        </w:rPr>
        <w:t>[b]</w:t>
      </w:r>
      <w:r>
        <w:rPr>
          <w:color w:val="15619E"/>
          <w:position w:val="8"/>
          <w:sz w:val="17"/>
        </w:rPr>
        <w:fldChar w:fldCharType="end"/>
      </w:r>
      <w:r>
        <w:rPr>
          <w:color w:val="15619E"/>
          <w:position w:val="8"/>
          <w:sz w:val="17"/>
        </w:rPr>
        <w:fldChar w:fldCharType="begin"/>
      </w:r>
      <w:r>
        <w:instrText>HYPERLINK "https://en.m.wikipedia.org/wiki/Dairy_product#cite_note-6"</w:instrText>
      </w:r>
      <w:r>
        <w:rPr>
          <w:color w:val="15619E"/>
          <w:position w:val="8"/>
          <w:sz w:val="17"/>
        </w:rPr>
        <w:fldChar w:fldCharType="separate"/>
      </w:r>
      <w:r>
        <w:rPr>
          <w:color w:val="15619E"/>
          <w:position w:val="8"/>
          <w:sz w:val="17"/>
        </w:rPr>
        <w:t xml:space="preserve">[4] </w:t>
      </w:r>
      <w:r>
        <w:rPr>
          <w:color w:val="15619E"/>
          <w:position w:val="8"/>
          <w:sz w:val="17"/>
        </w:rPr>
        <w:fldChar w:fldCharType="end"/>
      </w:r>
      <w:r>
        <w:rPr>
          <w:color w:val="202020"/>
        </w:rPr>
        <w:t>Dairy products are consumed worldwide to varying degrees</w:t>
      </w:r>
    </w:p>
    <w:p>
      <w:pPr>
        <w:pStyle w:val="15"/>
        <w:spacing w:line="298" w:lineRule="auto"/>
        <w:ind w:left="940" w:right="158"/>
      </w:pPr>
      <w:r>
        <w:rPr>
          <w:color w:val="202020"/>
        </w:rPr>
        <w:t xml:space="preserve">(see </w:t>
      </w:r>
      <w:r>
        <w:rPr>
          <w:color w:val="15619E"/>
        </w:rPr>
        <w:fldChar w:fldCharType="begin"/>
      </w:r>
      <w:r>
        <w:instrText>HYPERLINK "https://en.m.wikipedia.org/wiki/Dairy_product#Consumption_patterns_worldwide"</w:instrText>
      </w:r>
      <w:r>
        <w:rPr>
          <w:color w:val="15619E"/>
        </w:rPr>
        <w:fldChar w:fldCharType="separate"/>
      </w:r>
      <w:r>
        <w:rPr>
          <w:color w:val="15619E"/>
        </w:rPr>
        <w:t>consumption patterns worldwide</w:t>
      </w:r>
      <w:r>
        <w:rPr>
          <w:color w:val="15619E"/>
        </w:rPr>
        <w:fldChar w:fldCharType="end"/>
      </w:r>
      <w:r>
        <w:rPr>
          <w:color w:val="202020"/>
        </w:rPr>
        <w:t>).</w:t>
      </w:r>
      <w:r>
        <w:rPr>
          <w:color w:val="15619E"/>
          <w:position w:val="8"/>
          <w:sz w:val="17"/>
        </w:rPr>
        <w:fldChar w:fldCharType="begin"/>
      </w:r>
      <w:r>
        <w:instrText>HYPERLINK "https://en.m.wikipedia.org/wiki/Dairy_product#cite_note-fao-7"</w:instrText>
      </w:r>
      <w:r>
        <w:rPr>
          <w:color w:val="15619E"/>
          <w:position w:val="8"/>
          <w:sz w:val="17"/>
        </w:rPr>
        <w:fldChar w:fldCharType="separate"/>
      </w:r>
      <w:r>
        <w:rPr>
          <w:color w:val="15619E"/>
          <w:position w:val="8"/>
          <w:sz w:val="17"/>
        </w:rPr>
        <w:t xml:space="preserve">[5] </w:t>
      </w:r>
      <w:r>
        <w:rPr>
          <w:color w:val="15619E"/>
          <w:position w:val="8"/>
          <w:sz w:val="17"/>
        </w:rPr>
        <w:fldChar w:fldCharType="end"/>
      </w:r>
      <w:r>
        <w:rPr>
          <w:color w:val="202020"/>
        </w:rPr>
        <w:t xml:space="preserve">Some people avoid some or all dairy products either because of </w:t>
      </w:r>
      <w:r>
        <w:rPr>
          <w:color w:val="15619E"/>
        </w:rPr>
        <w:fldChar w:fldCharType="begin"/>
      </w:r>
      <w:r>
        <w:instrText>HYPERLINK "https://en.m.wikipedia.org/wiki/Lactose_intolerance"</w:instrText>
      </w:r>
      <w:r>
        <w:rPr>
          <w:color w:val="15619E"/>
        </w:rPr>
        <w:fldChar w:fldCharType="separate"/>
      </w:r>
      <w:r>
        <w:rPr>
          <w:color w:val="15619E"/>
        </w:rPr>
        <w:t>lactose intolerance</w:t>
      </w:r>
      <w:r>
        <w:rPr>
          <w:color w:val="15619E"/>
        </w:rPr>
        <w:fldChar w:fldCharType="end"/>
      </w:r>
      <w:r>
        <w:rPr>
          <w:color w:val="202020"/>
        </w:rPr>
        <w:t xml:space="preserve">, </w:t>
      </w:r>
      <w:r>
        <w:rPr>
          <w:color w:val="15619E"/>
        </w:rPr>
        <w:fldChar w:fldCharType="begin"/>
      </w:r>
      <w:r>
        <w:instrText>HYPERLINK "https://en.m.wikipedia.org/wiki/Veganism"</w:instrText>
      </w:r>
      <w:r>
        <w:rPr>
          <w:color w:val="15619E"/>
        </w:rPr>
        <w:fldChar w:fldCharType="separate"/>
      </w:r>
      <w:r>
        <w:rPr>
          <w:color w:val="15619E"/>
        </w:rPr>
        <w:t>veganism</w:t>
      </w:r>
      <w:r>
        <w:rPr>
          <w:color w:val="15619E"/>
        </w:rPr>
        <w:fldChar w:fldCharType="end"/>
      </w:r>
      <w:r>
        <w:rPr>
          <w:color w:val="202020"/>
        </w:rPr>
        <w:t>, or other health reasons or beliefs.</w:t>
      </w:r>
    </w:p>
    <w:p>
      <w:pPr>
        <w:spacing w:after="0" w:line="298" w:lineRule="auto"/>
        <w:sectPr>
          <w:type w:val="continuous"/>
          <w:pgSz w:w="11900" w:h="16820"/>
          <w:pgMar w:top="980" w:right="1280" w:bottom="280" w:left="480" w:header="0" w:footer="0" w:gutter="0"/>
          <w:docGrid w:linePitch="312" w:charSpace="0"/>
        </w:sectPr>
      </w:pPr>
    </w:p>
    <w:p>
      <w:pPr>
        <w:pStyle w:val="15"/>
        <w:ind w:left="2487"/>
        <w:rPr>
          <w:sz w:val="20"/>
        </w:rPr>
      </w:pPr>
      <w:r>
        <w:rPr>
          <w:sz w:val="20"/>
        </w:rPr>
        <w:drawing>
          <wp:inline distT="0" distB="0" distL="0" distR="0">
            <wp:extent cx="3785354" cy="731520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85354" cy="73152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sz w:val="20"/>
        </w:rPr>
      </w:pPr>
    </w:p>
    <w:p>
      <w:pPr>
        <w:pStyle w:val="15"/>
        <w:spacing w:before="9"/>
        <w:rPr>
          <w:sz w:val="17"/>
        </w:rPr>
      </w:pPr>
    </w:p>
    <w:p>
      <w:pPr>
        <w:pStyle w:val="16"/>
        <w:spacing w:before="79"/>
        <w:ind w:left="940"/>
        <w:rPr>
          <w:u w:val="none"/>
        </w:rPr>
      </w:pPr>
      <w:r>
        <w:rPr>
          <w:color w:val="202020"/>
          <w:spacing w:val="-140"/>
          <w:u w:val="single" w:color="747474"/>
        </w:rPr>
        <w:t>T</w:t>
      </w:r>
      <w:r>
        <w:rPr>
          <w:color w:val="202020"/>
          <w:spacing w:val="79"/>
          <w:u w:val="none"/>
        </w:rPr>
        <w:t xml:space="preserve"> </w:t>
      </w:r>
      <w:r>
        <w:rPr>
          <w:color w:val="202020"/>
          <w:u w:val="none"/>
        </w:rPr>
        <w:t>y</w:t>
      </w:r>
      <w:r>
        <w:rPr>
          <w:color w:val="202020"/>
          <w:u w:val="single" w:color="747474"/>
        </w:rPr>
        <w:t>pes of dairy product</w:t>
      </w:r>
    </w:p>
    <w:p>
      <w:pPr>
        <w:spacing w:after="0"/>
        <w:sectPr>
          <w:pgSz w:w="11900" w:h="16820"/>
          <w:pgMar w:top="560" w:right="1280" w:bottom="280" w:left="480" w:header="0" w:footer="0" w:gutter="0"/>
          <w:docGrid w:linePitch="312" w:charSpace="0"/>
        </w:sectPr>
      </w:pPr>
    </w:p>
    <w:p>
      <w:pPr>
        <w:pStyle w:val="15"/>
        <w:ind w:left="2487"/>
        <w:rPr>
          <w:sz w:val="20"/>
        </w:rPr>
      </w:pPr>
      <w:r>
        <w:rPr>
          <w:sz w:val="20"/>
        </w:rPr>
        <w:drawing>
          <wp:inline distT="0" distB="0" distL="0" distR="0">
            <wp:extent cx="3817948" cy="4304728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7948" cy="430472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b/>
          <w:sz w:val="20"/>
        </w:rPr>
      </w:pPr>
    </w:p>
    <w:p>
      <w:pPr>
        <w:pStyle w:val="15"/>
        <w:spacing w:before="217"/>
        <w:ind w:left="940"/>
      </w:pPr>
      <w:r>
        <w:rPr>
          <w:color w:val="202020"/>
        </w:rPr>
        <w:t>All dairy products derive from milk.</w:t>
      </w:r>
    </w:p>
    <w:p>
      <w:pPr>
        <w:spacing w:after="0"/>
        <w:sectPr>
          <w:pgSz w:w="11900" w:h="16820"/>
          <w:pgMar w:top="560" w:right="1280" w:bottom="280" w:left="480" w:header="0" w:footer="0" w:gutter="0"/>
          <w:docGrid w:linePitch="312" w:charSpace="0"/>
        </w:sectPr>
      </w:pPr>
    </w:p>
    <w:p>
      <w:pPr>
        <w:pStyle w:val="15"/>
        <w:ind w:left="2487"/>
        <w:rPr>
          <w:sz w:val="20"/>
        </w:rPr>
      </w:pPr>
      <w:r>
        <w:rPr>
          <w:sz w:val="20"/>
        </w:rPr>
        <w:drawing>
          <wp:inline distT="0" distB="0" distL="0" distR="0">
            <wp:extent cx="3818929" cy="5136450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8929" cy="5136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1"/>
        <w:rPr>
          <w:sz w:val="20"/>
        </w:rPr>
      </w:pPr>
    </w:p>
    <w:p>
      <w:pPr>
        <w:pStyle w:val="15"/>
        <w:spacing w:before="78" w:line="298" w:lineRule="auto"/>
        <w:ind w:left="940" w:right="442"/>
      </w:pPr>
      <w:r>
        <w:rPr>
          <w:color w:val="15619E"/>
        </w:rPr>
        <w:fldChar w:fldCharType="begin"/>
      </w:r>
      <w:r>
        <w:instrText>HYPERLINK "https://en.m.wikipedia.org/wiki/Milk"</w:instrText>
      </w:r>
      <w:r>
        <w:rPr>
          <w:color w:val="15619E"/>
        </w:rPr>
        <w:fldChar w:fldCharType="separate"/>
      </w:r>
      <w:r>
        <w:rPr>
          <w:color w:val="15619E"/>
        </w:rPr>
        <w:t xml:space="preserve">Milk </w:t>
      </w:r>
      <w:r>
        <w:rPr>
          <w:color w:val="15619E"/>
        </w:rPr>
        <w:fldChar w:fldCharType="end"/>
      </w:r>
      <w:r>
        <w:rPr>
          <w:color w:val="202020"/>
        </w:rPr>
        <w:t xml:space="preserve">is produced after optional </w:t>
      </w:r>
      <w:r>
        <w:rPr>
          <w:color w:val="15619E"/>
        </w:rPr>
        <w:fldChar w:fldCharType="begin"/>
      </w:r>
      <w:r>
        <w:instrText>HYPERLINK "https://en.m.wikipedia.org/wiki/Homogenization_(chemistry)"</w:instrText>
      </w:r>
      <w:r>
        <w:rPr>
          <w:color w:val="15619E"/>
        </w:rPr>
        <w:fldChar w:fldCharType="separate"/>
      </w:r>
      <w:r>
        <w:rPr>
          <w:color w:val="15619E"/>
        </w:rPr>
        <w:t xml:space="preserve">homogenization </w:t>
      </w:r>
      <w:r>
        <w:rPr>
          <w:color w:val="15619E"/>
        </w:rPr>
        <w:fldChar w:fldCharType="end"/>
      </w:r>
      <w:r>
        <w:rPr>
          <w:color w:val="202020"/>
        </w:rPr>
        <w:t xml:space="preserve">or </w:t>
      </w:r>
      <w:r>
        <w:rPr>
          <w:color w:val="15619E"/>
        </w:rPr>
        <w:fldChar w:fldCharType="begin"/>
      </w:r>
      <w:r>
        <w:instrText>HYPERLINK "https://en.m.wikipedia.org/wiki/Pasteurization"</w:instrText>
      </w:r>
      <w:r>
        <w:rPr>
          <w:color w:val="15619E"/>
        </w:rPr>
        <w:fldChar w:fldCharType="separate"/>
      </w:r>
      <w:r>
        <w:rPr>
          <w:color w:val="15619E"/>
        </w:rPr>
        <w:t>pasteurization</w:t>
      </w:r>
      <w:r>
        <w:rPr>
          <w:color w:val="15619E"/>
        </w:rPr>
        <w:fldChar w:fldCharType="end"/>
      </w:r>
      <w:r>
        <w:rPr>
          <w:color w:val="202020"/>
        </w:rPr>
        <w:t xml:space="preserve">, in several grades after </w:t>
      </w:r>
      <w:r>
        <w:rPr>
          <w:color w:val="202020"/>
        </w:rPr>
        <w:fldChar w:fldCharType="begin"/>
      </w:r>
      <w:r>
        <w:instrText>HYPERLINK "https://en.m.wikipedia.org/wiki/Streptococcus_lactis"</w:instrText>
      </w:r>
      <w:r>
        <w:rPr>
          <w:color w:val="202020"/>
        </w:rPr>
        <w:fldChar w:fldCharType="separate"/>
      </w:r>
      <w:r>
        <w:rPr>
          <w:color w:val="202020"/>
        </w:rPr>
        <w:t xml:space="preserve">standardization of the fat level, and possible addition  of  the  bacteria  </w:t>
      </w:r>
      <w:r>
        <w:rPr>
          <w:rFonts w:ascii="Roboto Light" w:hAnsi="Roboto Light"/>
          <w:b w:val="0"/>
          <w:i/>
          <w:color w:val="15619E"/>
        </w:rPr>
        <w:t>Streptococcus lactis</w:t>
      </w:r>
      <w:r>
        <w:rPr>
          <w:rFonts w:ascii="Roboto Light" w:hAnsi="Roboto Light"/>
          <w:b w:val="0"/>
          <w:i/>
          <w:color w:val="15619E"/>
          <w:spacing w:val="7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fldChar w:fldCharType="end"/>
      </w:r>
      <w:r>
        <w:rPr>
          <w:rFonts w:ascii="Roboto Light" w:hAnsi="Roboto Light"/>
          <w:b w:val="0"/>
          <w:i/>
          <w:color w:val="15619E"/>
        </w:rPr>
        <w:fldChar w:fldCharType="begin"/>
      </w:r>
      <w:r>
        <w:instrText>HYPERLINK "https://en.m.wikipedia.org/wiki/Leuconostoc_citrovorum"</w:instrText>
      </w:r>
      <w:r>
        <w:rPr>
          <w:rFonts w:ascii="Roboto Light" w:hAnsi="Roboto Light"/>
          <w:b w:val="0"/>
          <w:i/>
          <w:color w:val="15619E"/>
        </w:rPr>
        <w:fldChar w:fldCharType="separate"/>
      </w:r>
      <w:r>
        <w:rPr>
          <w:rFonts w:ascii="Roboto Light" w:hAnsi="Roboto Light"/>
          <w:b w:val="0"/>
          <w:i/>
          <w:color w:val="15619E"/>
        </w:rPr>
        <w:t>Leuconostoc</w:t>
      </w:r>
      <w:r>
        <w:rPr>
          <w:rFonts w:ascii="Roboto Light" w:hAnsi="Roboto Light"/>
          <w:b w:val="0"/>
          <w:i/>
          <w:color w:val="15619E"/>
          <w:spacing w:val="6"/>
        </w:rPr>
        <w:t xml:space="preserve"> </w:t>
      </w:r>
      <w:r>
        <w:rPr>
          <w:rFonts w:ascii="Roboto Light" w:hAnsi="Roboto Light"/>
          <w:b w:val="0"/>
          <w:i/>
          <w:color w:val="15619E"/>
        </w:rPr>
        <w:t>citrovorum</w:t>
      </w:r>
      <w:r>
        <w:rPr>
          <w:rFonts w:ascii="Roboto Light" w:hAnsi="Roboto Light"/>
          <w:b w:val="0"/>
          <w:i/>
          <w:color w:val="15619E"/>
        </w:rPr>
        <w:fldChar w:fldCharType="end"/>
      </w:r>
      <w:r>
        <w:rPr>
          <w:color w:val="202020"/>
        </w:rPr>
        <w:fldChar w:fldCharType="begin"/>
      </w:r>
      <w:r>
        <w:instrText>HYPERLINK "https://en.m.wikipedia.org/wiki/Streptococcus_lactis"</w:instrText>
      </w:r>
      <w:r>
        <w:rPr>
          <w:color w:val="202020"/>
        </w:rPr>
        <w:fldChar w:fldCharType="separate"/>
      </w:r>
      <w:r>
        <w:rPr>
          <w:color w:val="202020"/>
        </w:rPr>
        <w:t>.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Milk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broken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down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several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different</w:t>
      </w:r>
      <w:r>
        <w:rPr>
          <w:color w:val="202020"/>
        </w:rPr>
        <w:fldChar w:fldCharType="end"/>
      </w:r>
    </w:p>
    <w:p>
      <w:pPr>
        <w:pStyle w:val="15"/>
        <w:spacing w:before="2" w:line="298" w:lineRule="auto"/>
        <w:ind w:left="940" w:right="158"/>
      </w:pPr>
      <w:r>
        <w:rPr>
          <w:color w:val="202020"/>
        </w:rPr>
        <w:t>categories based on type of product produced, including cream, butter, cheese, infant formula, and yogurt.</w:t>
      </w:r>
    </w:p>
    <w:p>
      <w:pPr>
        <w:pStyle w:val="15"/>
        <w:spacing w:before="226" w:line="298" w:lineRule="auto"/>
        <w:ind w:left="940" w:right="158"/>
      </w:pPr>
      <w:r>
        <w:rPr>
          <w:color w:val="202020"/>
        </w:rPr>
        <w:t xml:space="preserve">Milk varies in fat content. </w:t>
      </w:r>
      <w:r>
        <w:rPr>
          <w:color w:val="15619E"/>
        </w:rPr>
        <w:fldChar w:fldCharType="begin"/>
      </w:r>
      <w:r>
        <w:instrText>HYPERLINK "https://en.m.wikipedia.org/wiki/Skim_milk"</w:instrText>
      </w:r>
      <w:r>
        <w:rPr>
          <w:color w:val="15619E"/>
        </w:rPr>
        <w:fldChar w:fldCharType="separate"/>
      </w:r>
      <w:r>
        <w:rPr>
          <w:color w:val="15619E"/>
        </w:rPr>
        <w:t xml:space="preserve">Skim milk </w:t>
      </w:r>
      <w:r>
        <w:rPr>
          <w:color w:val="15619E"/>
        </w:rPr>
        <w:fldChar w:fldCharType="end"/>
      </w:r>
      <w:r>
        <w:rPr>
          <w:color w:val="202020"/>
        </w:rPr>
        <w:t xml:space="preserve">is milk with zero fat, while </w:t>
      </w:r>
      <w:r>
        <w:rPr>
          <w:color w:val="15619E"/>
        </w:rPr>
        <w:fldChar w:fldCharType="begin"/>
      </w:r>
      <w:r>
        <w:instrText>HYPERLINK "https://en.m.wikipedia.org/wiki/Whole_milk"</w:instrText>
      </w:r>
      <w:r>
        <w:rPr>
          <w:color w:val="15619E"/>
        </w:rPr>
        <w:fldChar w:fldCharType="separate"/>
      </w:r>
      <w:r>
        <w:rPr>
          <w:color w:val="15619E"/>
        </w:rPr>
        <w:t xml:space="preserve">whole milk </w:t>
      </w:r>
      <w:r>
        <w:rPr>
          <w:color w:val="15619E"/>
        </w:rPr>
        <w:fldChar w:fldCharType="end"/>
      </w:r>
      <w:r>
        <w:rPr>
          <w:color w:val="202020"/>
        </w:rPr>
        <w:t>products contain fat.</w:t>
      </w:r>
    </w:p>
    <w:p>
      <w:pPr>
        <w:pStyle w:val="15"/>
        <w:spacing w:before="227" w:line="298" w:lineRule="auto"/>
        <w:ind w:left="940" w:right="996"/>
      </w:pPr>
      <w:r>
        <w:rPr>
          <w:color w:val="202020"/>
        </w:rPr>
        <w:t xml:space="preserve">Milk is an ingredient in many confectioneries. Milk can be added to chocolate to produce </w:t>
      </w:r>
      <w:r>
        <w:rPr>
          <w:color w:val="15619E"/>
        </w:rPr>
        <w:fldChar w:fldCharType="begin"/>
      </w:r>
      <w:r>
        <w:instrText>HYPERLINK "https://en.m.wikipedia.org/wiki/Milk_chocolate"</w:instrText>
      </w:r>
      <w:r>
        <w:rPr>
          <w:color w:val="15619E"/>
        </w:rPr>
        <w:fldChar w:fldCharType="separate"/>
      </w:r>
      <w:r>
        <w:rPr>
          <w:color w:val="15619E"/>
        </w:rPr>
        <w:t>milk chocolate</w:t>
      </w:r>
      <w:r>
        <w:rPr>
          <w:color w:val="15619E"/>
        </w:rPr>
        <w:fldChar w:fldCharType="end"/>
      </w:r>
      <w:r>
        <w:rPr>
          <w:color w:val="202020"/>
        </w:rPr>
        <w:t>.</w:t>
      </w:r>
    </w:p>
    <w:p>
      <w:pPr>
        <w:pStyle w:val="15"/>
        <w:spacing w:before="2"/>
        <w:rPr>
          <w:sz w:val="11"/>
        </w:rPr>
      </w:pPr>
    </w:p>
    <w:p>
      <w:pPr>
        <w:pStyle w:val="15"/>
        <w:spacing w:before="79"/>
        <w:ind w:left="1541"/>
      </w:pPr>
      <w:r>
        <mc:AlternateContent>
          <mc:Choice Requires="wps">
            <w:drawing>
              <wp:anchor distT="0" distB="0" distL="114298" distR="114298" simplePos="0" relativeHeight="72" behindDoc="0" locked="0" layoutInCell="1" hidden="0" allowOverlap="1">
                <wp:simplePos x="0" y="0"/>
                <wp:positionH relativeFrom="page">
                  <wp:posOffset>1131006</wp:posOffset>
                </wp:positionH>
                <wp:positionV relativeFrom="paragraph">
                  <wp:posOffset>129813</wp:posOffset>
                </wp:positionV>
                <wp:extent cx="48259" cy="48260"/>
                <wp:effectExtent l="0" t="0" r="0" b="0"/>
                <wp:wrapNone/>
                <wp:docPr id="16" name="矩形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259" cy="48260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7" o:spid="_x0000_s17" fillcolor="#202020" stroked="t" strokeweight="1.0pt" style="position:absolute;&#10;margin-left:89.0556pt;&#10;margin-top:10.221511pt;&#10;width:3.7999985pt;&#10;height:3.8pt;&#10;z-index:72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color w:val="15619E"/>
        </w:rPr>
        <w:fldChar w:fldCharType="begin"/>
      </w:r>
      <w:r>
        <w:instrText>HYPERLINK "https://en.m.wikipedia.org/wiki/Scalded_milk"</w:instrText>
      </w:r>
      <w:r>
        <w:rPr>
          <w:color w:val="15619E"/>
        </w:rPr>
        <w:fldChar w:fldCharType="separate"/>
      </w:r>
      <w:r>
        <w:rPr>
          <w:color w:val="15619E"/>
        </w:rPr>
        <w:t>Scalded milk</w:t>
      </w:r>
      <w:r>
        <w:rPr>
          <w:color w:val="15619E"/>
        </w:rPr>
        <w:fldChar w:fldCharType="end"/>
      </w:r>
    </w:p>
    <w:p>
      <w:pPr>
        <w:pStyle w:val="15"/>
        <w:spacing w:before="70" w:line="298" w:lineRule="auto"/>
        <w:ind w:left="1541" w:right="158"/>
      </w:pPr>
      <w:r>
        <mc:AlternateContent>
          <mc:Choice Requires="wps">
            <w:drawing>
              <wp:anchor distT="0" distB="0" distL="114298" distR="114298" simplePos="0" relativeHeight="73" behindDoc="0" locked="0" layoutInCell="1" hidden="0" allowOverlap="1">
                <wp:simplePos x="0" y="0"/>
                <wp:positionH relativeFrom="page">
                  <wp:posOffset>1131006</wp:posOffset>
                </wp:positionH>
                <wp:positionV relativeFrom="paragraph">
                  <wp:posOffset>124098</wp:posOffset>
                </wp:positionV>
                <wp:extent cx="48259" cy="48260"/>
                <wp:effectExtent l="0" t="0" r="0" b="0"/>
                <wp:wrapNone/>
                <wp:docPr id="18" name="矩形 1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259" cy="48260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9" o:spid="_x0000_s19" fillcolor="#202020" stroked="t" strokeweight="1.0pt" style="position:absolute;&#10;margin-left:89.0556pt;&#10;margin-top:9.771506pt;&#10;width:3.7999985pt;&#10;height:3.8pt;&#10;z-index:7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color w:val="15619E"/>
        </w:rPr>
        <w:fldChar w:fldCharType="begin"/>
      </w:r>
      <w:r>
        <w:instrText>HYPERLINK "https://en.m.wikipedia.org/wiki/Condensed_milk"</w:instrText>
      </w:r>
      <w:r>
        <w:rPr>
          <w:color w:val="15619E"/>
        </w:rPr>
        <w:fldChar w:fldCharType="separate"/>
      </w:r>
      <w:r>
        <w:rPr>
          <w:color w:val="15619E"/>
        </w:rPr>
        <w:t>Condensed milk</w:t>
      </w:r>
      <w:r>
        <w:rPr>
          <w:color w:val="15619E"/>
        </w:rPr>
        <w:fldChar w:fldCharType="end"/>
      </w:r>
      <w:r>
        <w:rPr>
          <w:color w:val="202020"/>
        </w:rPr>
        <w:t>, milk which has been concentrated by evaporation, with sugar added for reduced process time and longer life in an opened can</w:t>
      </w:r>
    </w:p>
    <w:p>
      <w:pPr>
        <w:pStyle w:val="15"/>
        <w:spacing w:before="1" w:line="298" w:lineRule="auto"/>
        <w:ind w:left="1541" w:right="442"/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1131006</wp:posOffset>
                </wp:positionH>
                <wp:positionV relativeFrom="paragraph">
                  <wp:posOffset>80283</wp:posOffset>
                </wp:positionV>
                <wp:extent cx="48259" cy="48260"/>
                <wp:effectExtent l="0" t="0" r="0" b="0"/>
                <wp:wrapNone/>
                <wp:docPr id="20" name="矩形 2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259" cy="48260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1" o:spid="_x0000_s21" fillcolor="#202020" stroked="t" strokeweight="1.0pt" style="position:absolute;&#10;margin-left:89.0556pt;&#10;margin-top:6.3215137pt;&#10;width:3.7999985pt;&#10;height:3.8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1131006</wp:posOffset>
                </wp:positionH>
                <wp:positionV relativeFrom="paragraph">
                  <wp:posOffset>309095</wp:posOffset>
                </wp:positionV>
                <wp:extent cx="48259" cy="48260"/>
                <wp:effectExtent l="0" t="0" r="0" b="0"/>
                <wp:wrapNone/>
                <wp:docPr id="22" name="矩形 2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259" cy="48260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3" o:spid="_x0000_s23" fillcolor="#202020" stroked="t" strokeweight="1.0pt" style="position:absolute;&#10;margin-left:89.0556pt;&#10;margin-top:24.338217pt;&#10;width:3.7999985pt;&#10;height:3.8000014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color w:val="15619E"/>
        </w:rPr>
        <w:fldChar w:fldCharType="begin"/>
      </w:r>
      <w:r>
        <w:instrText>HYPERLINK "https://en.m.wikipedia.org/wiki/Evaporated_milk"</w:instrText>
      </w:r>
      <w:r>
        <w:rPr>
          <w:color w:val="15619E"/>
        </w:rPr>
        <w:fldChar w:fldCharType="separate"/>
      </w:r>
      <w:r>
        <w:rPr>
          <w:color w:val="15619E"/>
        </w:rPr>
        <w:t>Evaporated milk</w:t>
      </w:r>
      <w:r>
        <w:rPr>
          <w:color w:val="15619E"/>
        </w:rPr>
        <w:fldChar w:fldCharType="end"/>
      </w:r>
      <w:r>
        <w:rPr>
          <w:color w:val="202020"/>
        </w:rPr>
        <w:t xml:space="preserve">, (less concentrated than condensed) milk without </w:t>
      </w:r>
      <w:r>
        <w:rPr>
          <w:color w:val="15619E"/>
        </w:rPr>
        <w:fldChar w:fldCharType="begin"/>
      </w:r>
      <w:r>
        <w:instrText>HYPERLINK "https://en.m.wikipedia.org/wiki/Added_sugar"</w:instrText>
      </w:r>
      <w:r>
        <w:rPr>
          <w:color w:val="15619E"/>
        </w:rPr>
        <w:fldChar w:fldCharType="separate"/>
      </w:r>
      <w:r>
        <w:rPr>
          <w:color w:val="15619E"/>
        </w:rPr>
        <w:t>added sugar</w:t>
      </w:r>
      <w:r>
        <w:rPr>
          <w:color w:val="15619E"/>
        </w:rPr>
        <w:fldChar w:fldCharType="end"/>
      </w:r>
      <w:r>
        <w:rPr>
          <w:color w:val="15619E"/>
        </w:rPr>
        <w:t xml:space="preserve"> </w:t>
      </w:r>
      <w:r>
        <w:rPr>
          <w:color w:val="15619E"/>
        </w:rPr>
        <w:fldChar w:fldCharType="begin"/>
      </w:r>
      <w:r>
        <w:instrText>HYPERLINK "https://en.m.wikipedia.org/wiki/Baked_milk"</w:instrText>
      </w:r>
      <w:r>
        <w:rPr>
          <w:color w:val="15619E"/>
        </w:rPr>
        <w:fldChar w:fldCharType="separate"/>
      </w:r>
      <w:r>
        <w:rPr>
          <w:color w:val="15619E"/>
        </w:rPr>
        <w:t xml:space="preserve">Baked milk </w:t>
      </w:r>
      <w:r>
        <w:rPr>
          <w:color w:val="15619E"/>
        </w:rPr>
        <w:fldChar w:fldCharType="end"/>
      </w:r>
      <w:r>
        <w:rPr>
          <w:color w:val="202020"/>
        </w:rPr>
        <w:t>is milk simmered on low heat for long time which results in</w:t>
      </w:r>
    </w:p>
    <w:p>
      <w:pPr>
        <w:pStyle w:val="15"/>
        <w:spacing w:before="1" w:line="298" w:lineRule="auto"/>
        <w:ind w:left="1541" w:right="2421"/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1131006</wp:posOffset>
                </wp:positionH>
                <wp:positionV relativeFrom="paragraph">
                  <wp:posOffset>309095</wp:posOffset>
                </wp:positionV>
                <wp:extent cx="48259" cy="48260"/>
                <wp:effectExtent l="0" t="0" r="0" b="0"/>
                <wp:wrapNone/>
                <wp:docPr id="24" name="矩形 2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259" cy="48260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5" o:spid="_x0000_s25" fillcolor="#202020" stroked="t" strokeweight="1.0pt" style="position:absolute;&#10;margin-left:89.0556pt;&#10;margin-top:24.338217pt;&#10;width:3.7999985pt;&#10;height:3.8000014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color w:val="202020"/>
        </w:rPr>
        <w:t xml:space="preserve">mild </w:t>
      </w:r>
      <w:r>
        <w:rPr>
          <w:color w:val="15619E"/>
        </w:rPr>
        <w:fldChar w:fldCharType="begin"/>
      </w:r>
      <w:r>
        <w:instrText>HYPERLINK "https://en.m.wikipedia.org/wiki/Caramelization"</w:instrText>
      </w:r>
      <w:r>
        <w:rPr>
          <w:color w:val="15619E"/>
        </w:rPr>
        <w:fldChar w:fldCharType="separate"/>
      </w:r>
      <w:r>
        <w:rPr>
          <w:color w:val="15619E"/>
        </w:rPr>
        <w:t>caramelization</w:t>
      </w:r>
      <w:r>
        <w:rPr>
          <w:color w:val="15619E"/>
        </w:rPr>
        <w:fldChar w:fldCharType="end"/>
      </w:r>
      <w:r>
        <w:rPr>
          <w:color w:val="202020"/>
        </w:rPr>
        <w:t xml:space="preserve">. Particularly popular in </w:t>
      </w:r>
      <w:r>
        <w:rPr>
          <w:color w:val="15619E"/>
        </w:rPr>
        <w:fldChar w:fldCharType="begin"/>
      </w:r>
      <w:r>
        <w:instrText>HYPERLINK "https://en.m.wikipedia.org/wiki/Eastern_Europe"</w:instrText>
      </w:r>
      <w:r>
        <w:rPr>
          <w:color w:val="15619E"/>
        </w:rPr>
        <w:fldChar w:fldCharType="separate"/>
      </w:r>
      <w:r>
        <w:rPr>
          <w:color w:val="15619E"/>
        </w:rPr>
        <w:t>Eastern Europe</w:t>
      </w:r>
      <w:r>
        <w:rPr>
          <w:color w:val="15619E"/>
        </w:rPr>
        <w:fldChar w:fldCharType="end"/>
      </w:r>
      <w:r>
        <w:rPr>
          <w:color w:val="202020"/>
        </w:rPr>
        <w:t xml:space="preserve">. </w:t>
      </w:r>
      <w:r>
        <w:rPr>
          <w:color w:val="15619E"/>
        </w:rPr>
        <w:fldChar w:fldCharType="begin"/>
      </w:r>
      <w:r>
        <w:instrText>HYPERLINK "https://en.m.wikipedia.org/wiki/Dulce_de_leche"</w:instrText>
      </w:r>
      <w:r>
        <w:rPr>
          <w:color w:val="15619E"/>
        </w:rPr>
        <w:fldChar w:fldCharType="separate"/>
      </w:r>
      <w:r>
        <w:rPr>
          <w:color w:val="15619E"/>
        </w:rPr>
        <w:t>Dulce de leche</w:t>
      </w:r>
      <w:r>
        <w:rPr>
          <w:color w:val="15619E"/>
        </w:rPr>
        <w:fldChar w:fldCharType="end"/>
      </w:r>
    </w:p>
    <w:p>
      <w:pPr>
        <w:pStyle w:val="15"/>
        <w:spacing w:before="1"/>
        <w:ind w:left="1541"/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1131006</wp:posOffset>
                </wp:positionH>
                <wp:positionV relativeFrom="paragraph">
                  <wp:posOffset>80283</wp:posOffset>
                </wp:positionV>
                <wp:extent cx="48259" cy="48260"/>
                <wp:effectExtent l="0" t="0" r="0" b="0"/>
                <wp:wrapNone/>
                <wp:docPr id="26" name="矩形 2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259" cy="48260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7" o:spid="_x0000_s27" fillcolor="#202020" stroked="t" strokeweight="1.0pt" style="position:absolute;&#10;margin-left:89.0556pt;&#10;margin-top:6.321507pt;&#10;width:3.7999985pt;&#10;height:3.8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color w:val="15619E"/>
        </w:rPr>
        <w:fldChar w:fldCharType="begin"/>
      </w:r>
      <w:r>
        <w:instrText>HYPERLINK "https://en.m.wikipedia.org/wiki/Malai"</w:instrText>
      </w:r>
      <w:r>
        <w:rPr>
          <w:color w:val="15619E"/>
        </w:rPr>
        <w:fldChar w:fldCharType="separate"/>
      </w:r>
      <w:r>
        <w:rPr>
          <w:color w:val="15619E"/>
        </w:rPr>
        <w:t>Malai</w:t>
      </w:r>
      <w:r>
        <w:rPr>
          <w:color w:val="15619E"/>
        </w:rPr>
        <w:fldChar w:fldCharType="end"/>
      </w:r>
    </w:p>
    <w:p>
      <w:pPr>
        <w:spacing w:after="0"/>
        <w:sectPr>
          <w:pgSz w:w="11900" w:h="16820"/>
          <w:pgMar w:top="560" w:right="1280" w:bottom="280" w:left="480" w:header="0" w:footer="0" w:gutter="0"/>
          <w:docGrid w:linePitch="312" w:charSpace="0"/>
        </w:sectPr>
      </w:pPr>
    </w:p>
    <w:p>
      <w:pPr>
        <w:pStyle w:val="15"/>
        <w:spacing w:before="66" w:line="298" w:lineRule="auto"/>
        <w:ind w:left="1541"/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1131006</wp:posOffset>
                </wp:positionH>
                <wp:positionV relativeFrom="paragraph">
                  <wp:posOffset>121558</wp:posOffset>
                </wp:positionV>
                <wp:extent cx="48259" cy="48260"/>
                <wp:effectExtent l="0" t="0" r="0" b="0"/>
                <wp:wrapNone/>
                <wp:docPr id="28" name="矩形 2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259" cy="48260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9" o:spid="_x0000_s29" fillcolor="#202020" stroked="t" strokeweight="1.0pt" style="position:absolute;&#10;margin-left:89.0556pt;&#10;margin-top:9.57151pt;&#10;width:3.7999985pt;&#10;height:3.8000007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color w:val="15619E"/>
        </w:rPr>
        <w:fldChar w:fldCharType="begin"/>
      </w:r>
      <w:r>
        <w:instrText>HYPERLINK "https://en.m.wikipedia.org/wiki/Powdered_milk"</w:instrText>
      </w:r>
      <w:r>
        <w:rPr>
          <w:color w:val="15619E"/>
        </w:rPr>
        <w:fldChar w:fldCharType="separate"/>
      </w:r>
      <w:r>
        <w:rPr>
          <w:color w:val="15619E"/>
        </w:rPr>
        <w:t xml:space="preserve">Powdered milk </w:t>
      </w:r>
      <w:r>
        <w:rPr>
          <w:color w:val="15619E"/>
        </w:rPr>
        <w:fldChar w:fldCharType="end"/>
      </w:r>
      <w:r>
        <w:rPr>
          <w:color w:val="202020"/>
        </w:rPr>
        <w:t>(or milk powder), produced by removing the water from (usually skim) milk</w:t>
      </w:r>
    </w:p>
    <w:p>
      <w:pPr>
        <w:pStyle w:val="15"/>
        <w:spacing w:before="1" w:line="298" w:lineRule="auto"/>
        <w:ind w:left="1541"/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1131006</wp:posOffset>
                </wp:positionH>
                <wp:positionV relativeFrom="paragraph">
                  <wp:posOffset>80283</wp:posOffset>
                </wp:positionV>
                <wp:extent cx="48259" cy="48260"/>
                <wp:effectExtent l="0" t="0" r="0" b="0"/>
                <wp:wrapNone/>
                <wp:docPr id="30" name="矩形 3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259" cy="48260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1" o:spid="_x0000_s31" fillcolor="#202020" stroked="t" strokeweight="1.0pt" style="position:absolute;&#10;margin-left:89.0556pt;&#10;margin-top:6.3215322pt;&#10;width:3.7999985pt;&#10;height:3.8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color w:val="15619E"/>
        </w:rPr>
        <w:fldChar w:fldCharType="begin"/>
      </w:r>
      <w:r>
        <w:instrText>HYPERLINK "https://en.m.wikipedia.org/wiki/Indian_cuisine"</w:instrText>
      </w:r>
      <w:r>
        <w:rPr>
          <w:color w:val="15619E"/>
        </w:rPr>
        <w:fldChar w:fldCharType="separate"/>
      </w:r>
      <w:r>
        <w:rPr>
          <w:color w:val="15619E"/>
        </w:rPr>
        <w:t>Khoa</w:t>
      </w:r>
      <w:r>
        <w:rPr>
          <w:color w:val="202020"/>
        </w:rPr>
        <w:t xml:space="preserve">, milk which has been completely concentrated by evaporation, used in </w:t>
      </w:r>
      <w:r>
        <w:rPr>
          <w:color w:val="15619E"/>
        </w:rPr>
        <w:t>Indian cuisine</w:t>
      </w:r>
      <w:r>
        <w:rPr>
          <w:color w:val="15619E"/>
        </w:rPr>
        <w:fldChar w:fldCharType="end"/>
      </w:r>
    </w:p>
    <w:p>
      <w:pPr>
        <w:pStyle w:val="15"/>
        <w:spacing w:before="1" w:line="298" w:lineRule="auto"/>
        <w:ind w:left="1541" w:right="158"/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1131006</wp:posOffset>
                </wp:positionH>
                <wp:positionV relativeFrom="paragraph">
                  <wp:posOffset>80282</wp:posOffset>
                </wp:positionV>
                <wp:extent cx="48259" cy="48260"/>
                <wp:effectExtent l="0" t="0" r="0" b="0"/>
                <wp:wrapNone/>
                <wp:docPr id="32" name="矩形 3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259" cy="48260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3" o:spid="_x0000_s33" fillcolor="#202020" stroked="t" strokeweight="1.0pt" style="position:absolute;&#10;margin-left:89.0556pt;&#10;margin-top:6.3214936pt;&#10;width:3.7999985pt;&#10;height:3.8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1131006</wp:posOffset>
                </wp:positionH>
                <wp:positionV relativeFrom="paragraph">
                  <wp:posOffset>309095</wp:posOffset>
                </wp:positionV>
                <wp:extent cx="48259" cy="48259"/>
                <wp:effectExtent l="0" t="0" r="0" b="0"/>
                <wp:wrapNone/>
                <wp:docPr id="34" name="矩形 3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259" cy="48259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5" o:spid="_x0000_s35" fillcolor="#202020" stroked="t" strokeweight="1.0pt" style="position:absolute;&#10;margin-left:89.0556pt;&#10;margin-top:24.338198pt;&#10;width:3.7999985pt;&#10;height:3.7999985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color w:val="15619E"/>
        </w:rPr>
        <w:fldChar w:fldCharType="begin"/>
      </w:r>
      <w:r>
        <w:instrText>HYPERLINK "https://en.m.wikipedia.org/wiki/Infant_formula"</w:instrText>
      </w:r>
      <w:r>
        <w:rPr>
          <w:color w:val="15619E"/>
        </w:rPr>
        <w:fldChar w:fldCharType="separate"/>
      </w:r>
      <w:r>
        <w:rPr>
          <w:color w:val="15619E"/>
        </w:rPr>
        <w:t>Infant formula</w:t>
      </w:r>
      <w:r>
        <w:rPr>
          <w:color w:val="15619E"/>
        </w:rPr>
        <w:fldChar w:fldCharType="end"/>
      </w:r>
      <w:r>
        <w:rPr>
          <w:color w:val="202020"/>
        </w:rPr>
        <w:t>, dried milk powder with speciﬁc additives for feeding human infants High milk-fat and nutritional products (for infant formulas)</w:t>
      </w:r>
    </w:p>
    <w:p>
      <w:pPr>
        <w:pStyle w:val="15"/>
        <w:spacing w:before="1" w:line="298" w:lineRule="auto"/>
        <w:ind w:left="1541"/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1131006</wp:posOffset>
                </wp:positionH>
                <wp:positionV relativeFrom="paragraph">
                  <wp:posOffset>80283</wp:posOffset>
                </wp:positionV>
                <wp:extent cx="48259" cy="48260"/>
                <wp:effectExtent l="0" t="0" r="0" b="0"/>
                <wp:wrapNone/>
                <wp:docPr id="36" name="矩形 3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259" cy="48260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7" o:spid="_x0000_s37" fillcolor="#202020" stroked="t" strokeweight="1.0pt" style="position:absolute;&#10;margin-left:89.0556pt;&#10;margin-top:6.321515pt;&#10;width:3.7999985pt;&#10;height:3.8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color w:val="15619E"/>
        </w:rPr>
        <w:fldChar w:fldCharType="begin"/>
      </w:r>
      <w:r>
        <w:instrText>HYPERLINK "https://en.m.wikipedia.org/wiki/Whey"</w:instrText>
      </w:r>
      <w:r>
        <w:rPr>
          <w:color w:val="15619E"/>
        </w:rPr>
        <w:fldChar w:fldCharType="separate"/>
      </w:r>
      <w:r>
        <w:rPr>
          <w:color w:val="15619E"/>
        </w:rPr>
        <w:t>Whey</w:t>
      </w:r>
      <w:r>
        <w:rPr>
          <w:color w:val="15619E"/>
        </w:rPr>
        <w:fldChar w:fldCharType="end"/>
      </w:r>
      <w:r>
        <w:rPr>
          <w:color w:val="202020"/>
        </w:rPr>
        <w:t>, the liquid drained from curds and used for further processing or as a livestock feed</w:t>
      </w:r>
    </w:p>
    <w:p>
      <w:pPr>
        <w:pStyle w:val="15"/>
        <w:spacing w:before="1" w:line="298" w:lineRule="auto"/>
        <w:ind w:left="1541" w:right="996"/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1131006</wp:posOffset>
                </wp:positionH>
                <wp:positionV relativeFrom="paragraph">
                  <wp:posOffset>80283</wp:posOffset>
                </wp:positionV>
                <wp:extent cx="48259" cy="48260"/>
                <wp:effectExtent l="0" t="0" r="0" b="0"/>
                <wp:wrapNone/>
                <wp:docPr id="38" name="矩形 3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259" cy="48260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9" o:spid="_x0000_s39" fillcolor="#202020" stroked="t" strokeweight="1.0pt" style="position:absolute;&#10;margin-left:89.0556pt;&#10;margin-top:6.321537pt;&#10;width:3.7999985pt;&#10;height:3.8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drawing>
          <wp:anchor distT="0" distB="0" distL="0" distR="0" simplePos="0" relativeHeight="87" behindDoc="0" locked="0" layoutInCell="1" hidden="0" allowOverlap="1">
            <wp:simplePos x="0" y="0"/>
            <wp:positionH relativeFrom="page">
              <wp:posOffset>2074859</wp:posOffset>
            </wp:positionH>
            <wp:positionV relativeFrom="paragraph">
              <wp:posOffset>442605</wp:posOffset>
            </wp:positionV>
            <wp:extent cx="3813534" cy="2860151"/>
            <wp:effectExtent l="0" t="0" r="0" b="0"/>
            <wp:wrapNone/>
            <wp:docPr id="40" name="图片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图片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3534" cy="286015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color w:val="15619E"/>
        </w:rPr>
        <w:fldChar w:fldCharType="begin"/>
      </w:r>
      <w:r>
        <w:instrText>HYPERLINK "https://en.m.wikipedia.org/wiki/Buttermilk"</w:instrText>
      </w:r>
      <w:r>
        <w:rPr>
          <w:color w:val="15619E"/>
        </w:rPr>
        <w:fldChar w:fldCharType="separate"/>
      </w:r>
      <w:r>
        <w:rPr>
          <w:color w:val="15619E"/>
        </w:rPr>
        <w:t>Buttermilk</w:t>
      </w:r>
      <w:r>
        <w:rPr>
          <w:color w:val="15619E"/>
        </w:rPr>
        <w:fldChar w:fldCharType="end"/>
      </w:r>
      <w:r>
        <w:rPr>
          <w:color w:val="202020"/>
        </w:rPr>
        <w:t>, the liquid left over after producing butter from cream, often dried as livestock.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1"/>
        <w:rPr>
          <w:sz w:val="21"/>
        </w:rPr>
      </w:pP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1131006</wp:posOffset>
                </wp:positionH>
                <wp:positionV relativeFrom="paragraph">
                  <wp:posOffset>1714290</wp:posOffset>
                </wp:positionV>
                <wp:extent cx="48259" cy="48259"/>
                <wp:effectExtent l="0" t="0" r="0" b="0"/>
                <wp:wrapTopAndBottom/>
                <wp:docPr id="43" name="矩形 4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259" cy="48259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44" o:spid="_x0000_s44" fillcolor="#202020" stroked="t" strokeweight="1.0pt" style="position:absolute;&#10;margin-left:89.0556pt;&#10;margin-top:134.98349pt;&#10;width:3.7999985pt;&#10;height:3.7999985pt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w:drawing>
          <wp:anchor distT="0" distB="0" distL="0" distR="0" simplePos="0" relativeHeight="80" behindDoc="1" locked="0" layoutInCell="1" hidden="0" allowOverlap="1">
            <wp:simplePos x="0" y="0"/>
            <wp:positionH relativeFrom="page">
              <wp:posOffset>1664903</wp:posOffset>
            </wp:positionH>
            <wp:positionV relativeFrom="paragraph">
              <wp:posOffset>207985</wp:posOffset>
            </wp:positionV>
            <wp:extent cx="2095497" cy="1571625"/>
            <wp:effectExtent l="0" t="0" r="0" b="0"/>
            <wp:wrapTopAndBottom/>
            <wp:docPr id="45" name="图片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" name="图片 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95497" cy="15716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103"/>
        <w:ind w:left="2141"/>
      </w:pPr>
      <w:r>
        <w:rPr>
          <w:color w:val="202020"/>
        </w:rPr>
        <w:t>Whipped cream</w:t>
      </w:r>
    </w:p>
    <w:p>
      <w:pPr>
        <w:pStyle w:val="15"/>
        <w:spacing w:before="5"/>
      </w:pPr>
    </w:p>
    <w:p>
      <w:pPr>
        <w:pStyle w:val="15"/>
        <w:ind w:left="1541"/>
      </w:pPr>
      <w:r>
        <w:rPr>
          <w:color w:val="15619E"/>
        </w:rPr>
        <w:fldChar w:fldCharType="begin"/>
      </w:r>
      <w:r>
        <w:instrText>HYPERLINK "https://en.m.wikipedia.org/wiki/Cream"</w:instrText>
      </w:r>
      <w:r>
        <w:rPr>
          <w:color w:val="15619E"/>
        </w:rPr>
        <w:fldChar w:fldCharType="separate"/>
      </w:r>
      <w:r>
        <w:rPr>
          <w:color w:val="15619E"/>
        </w:rPr>
        <w:t xml:space="preserve">Cream </w:t>
      </w:r>
      <w:r>
        <w:rPr>
          <w:color w:val="15619E"/>
        </w:rPr>
        <w:fldChar w:fldCharType="end"/>
      </w:r>
      <w:r>
        <w:rPr>
          <w:color w:val="202020"/>
        </w:rPr>
        <w:t>and fermented cream</w:t>
      </w:r>
    </w:p>
    <w:p>
      <w:pPr>
        <w:pStyle w:val="15"/>
        <w:spacing w:before="70"/>
        <w:ind w:left="2141"/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1512359</wp:posOffset>
                </wp:positionH>
                <wp:positionV relativeFrom="paragraph">
                  <wp:posOffset>124098</wp:posOffset>
                </wp:positionV>
                <wp:extent cx="48259" cy="48260"/>
                <wp:effectExtent l="0" t="0" r="0" b="0"/>
                <wp:wrapNone/>
                <wp:docPr id="48" name="矩形 4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259" cy="48260"/>
                        </a:xfrm>
                        <a:prstGeom prst="rect"/>
                        <a:solidFill>
                          <a:srgbClr val="FFFFFF"/>
                        </a:solidFill>
                        <a:ln w="9533" cmpd="sng" cap="flat">
                          <a:solidFill>
                            <a:srgbClr val="20202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49" o:spid="_x0000_s49" fillcolor="#FFFFFF" stroked="t" strokeweight="0.750696pt" style="position:absolute;&#10;margin-left:119.083435pt;&#10;margin-top:9.771507pt;&#10;width:3.7999985pt;&#10;height:3.8000007pt;&#10;z-index:3;&#10;mso-position-horizontal:absolute;&#10;mso-position-horizontal-relative:page;&#10;mso-position-vertical:absolute;&#10;mso-wrap-distance-left:8.999863pt;&#10;mso-wrap-distance-right:8.999863pt;">
                <v:stroke color="#202020"/>
              </v:rect>
            </w:pict>
          </mc:Fallback>
        </mc:AlternateContent>
      </w:r>
      <w:r>
        <w:rPr>
          <w:color w:val="202020"/>
        </w:rPr>
        <w:t xml:space="preserve">Single cream, double cream and </w:t>
      </w:r>
      <w:r>
        <w:rPr>
          <w:color w:val="15619E"/>
        </w:rPr>
        <w:fldChar w:fldCharType="begin"/>
      </w:r>
      <w:r>
        <w:instrText>HYPERLINK "https://en.m.wikipedia.org/wiki/Whipped_cream"</w:instrText>
      </w:r>
      <w:r>
        <w:rPr>
          <w:color w:val="15619E"/>
        </w:rPr>
        <w:fldChar w:fldCharType="separate"/>
      </w:r>
      <w:r>
        <w:rPr>
          <w:color w:val="15619E"/>
        </w:rPr>
        <w:t>whipped cream</w:t>
      </w:r>
      <w:r>
        <w:rPr>
          <w:color w:val="15619E"/>
        </w:rPr>
        <w:fldChar w:fldCharType="end"/>
      </w:r>
    </w:p>
    <w:p>
      <w:pPr>
        <w:pStyle w:val="15"/>
        <w:spacing w:before="70" w:line="298" w:lineRule="auto"/>
        <w:ind w:left="2141" w:right="1383"/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1512359</wp:posOffset>
                </wp:positionH>
                <wp:positionV relativeFrom="paragraph">
                  <wp:posOffset>124098</wp:posOffset>
                </wp:positionV>
                <wp:extent cx="48259" cy="48260"/>
                <wp:effectExtent l="0" t="0" r="0" b="0"/>
                <wp:wrapNone/>
                <wp:docPr id="50" name="矩形 5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259" cy="48260"/>
                        </a:xfrm>
                        <a:prstGeom prst="rect"/>
                        <a:solidFill>
                          <a:srgbClr val="FFFFFF"/>
                        </a:solidFill>
                        <a:ln w="9533" cmpd="sng" cap="flat">
                          <a:solidFill>
                            <a:srgbClr val="20202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51" o:spid="_x0000_s51" fillcolor="#FFFFFF" stroked="t" strokeweight="0.750696pt" style="position:absolute;&#10;margin-left:119.083435pt;&#10;margin-top:9.771518pt;&#10;width:3.7999985pt;&#10;height:3.8pt;&#10;z-index:3;&#10;mso-position-horizontal:absolute;&#10;mso-position-horizontal-relative:page;&#10;mso-position-vertical:absolute;&#10;mso-wrap-distance-left:8.999863pt;&#10;mso-wrap-distance-right:8.999863pt;">
                <v:stroke color="#20202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1512359</wp:posOffset>
                </wp:positionH>
                <wp:positionV relativeFrom="paragraph">
                  <wp:posOffset>352910</wp:posOffset>
                </wp:positionV>
                <wp:extent cx="48259" cy="48260"/>
                <wp:effectExtent l="0" t="0" r="0" b="0"/>
                <wp:wrapNone/>
                <wp:docPr id="52" name="矩形 5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259" cy="48260"/>
                        </a:xfrm>
                        <a:prstGeom prst="rect"/>
                        <a:solidFill>
                          <a:srgbClr val="FFFFFF"/>
                        </a:solidFill>
                        <a:ln w="9533" cmpd="sng" cap="flat">
                          <a:solidFill>
                            <a:srgbClr val="20202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53" o:spid="_x0000_s53" fillcolor="#FFFFFF" stroked="t" strokeweight="0.750696pt" style="position:absolute;&#10;margin-left:119.083435pt;&#10;margin-top:27.788221pt;&#10;width:3.7999985pt;&#10;height:3.8000014pt;&#10;z-index:3;&#10;mso-position-horizontal:absolute;&#10;mso-position-horizontal-relative:page;&#10;mso-position-vertical:absolute;&#10;mso-wrap-distance-left:8.999863pt;&#10;mso-wrap-distance-right:8.999863pt;">
                <v:stroke color="#202020"/>
              </v:rect>
            </w:pict>
          </mc:Fallback>
        </mc:AlternateContent>
      </w:r>
      <w:r>
        <w:rPr>
          <w:color w:val="15619E"/>
        </w:rPr>
        <w:fldChar w:fldCharType="begin"/>
      </w:r>
      <w:r>
        <w:instrText>HYPERLINK "https://en.m.wikipedia.org/wiki/Clotted_cream"</w:instrText>
      </w:r>
      <w:r>
        <w:rPr>
          <w:color w:val="15619E"/>
        </w:rPr>
        <w:fldChar w:fldCharType="separate"/>
      </w:r>
      <w:r>
        <w:rPr>
          <w:color w:val="15619E"/>
        </w:rPr>
        <w:t>Clotted cream</w:t>
      </w:r>
      <w:r>
        <w:rPr>
          <w:color w:val="15619E"/>
        </w:rPr>
        <w:fldChar w:fldCharType="end"/>
      </w:r>
      <w:r>
        <w:rPr>
          <w:color w:val="202020"/>
        </w:rPr>
        <w:t xml:space="preserve">, thick, spoonable cream made by heating milk </w:t>
      </w:r>
      <w:r>
        <w:rPr>
          <w:color w:val="15619E"/>
        </w:rPr>
        <w:fldChar w:fldCharType="begin"/>
      </w:r>
      <w:r>
        <w:instrText>HYPERLINK "https://en.m.wikipedia.org/wiki/Kaymak"</w:instrText>
      </w:r>
      <w:r>
        <w:rPr>
          <w:color w:val="15619E"/>
        </w:rPr>
        <w:fldChar w:fldCharType="separate"/>
      </w:r>
      <w:r>
        <w:rPr>
          <w:color w:val="15619E"/>
        </w:rPr>
        <w:t>Kaymak</w:t>
      </w:r>
      <w:r>
        <w:rPr>
          <w:color w:val="15619E"/>
        </w:rPr>
        <w:fldChar w:fldCharType="end"/>
      </w:r>
    </w:p>
    <w:p>
      <w:pPr>
        <w:pStyle w:val="15"/>
        <w:spacing w:before="1"/>
        <w:ind w:left="2141"/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1512359</wp:posOffset>
                </wp:positionH>
                <wp:positionV relativeFrom="paragraph">
                  <wp:posOffset>80283</wp:posOffset>
                </wp:positionV>
                <wp:extent cx="48259" cy="48260"/>
                <wp:effectExtent l="0" t="0" r="0" b="0"/>
                <wp:wrapNone/>
                <wp:docPr id="54" name="矩形 5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259" cy="48260"/>
                        </a:xfrm>
                        <a:prstGeom prst="rect"/>
                        <a:solidFill>
                          <a:srgbClr val="FFFFFF"/>
                        </a:solidFill>
                        <a:ln w="9533" cmpd="sng" cap="flat">
                          <a:solidFill>
                            <a:srgbClr val="20202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55" o:spid="_x0000_s55" fillcolor="#FFFFFF" stroked="t" strokeweight="0.750696pt" style="position:absolute;&#10;margin-left:119.083435pt;&#10;margin-top:6.3215094pt;&#10;width:3.7999985pt;&#10;height:3.8pt;&#10;z-index:3;&#10;mso-position-horizontal:absolute;&#10;mso-position-horizontal-relative:page;&#10;mso-position-vertical:absolute;&#10;mso-wrap-distance-left:8.999863pt;&#10;mso-wrap-distance-right:8.999863pt;">
                <v:stroke color="#202020"/>
              </v:rect>
            </w:pict>
          </mc:Fallback>
        </mc:AlternateContent>
      </w:r>
      <w:r>
        <w:rPr>
          <w:color w:val="15619E"/>
        </w:rPr>
        <w:fldChar w:fldCharType="begin"/>
      </w:r>
      <w:r>
        <w:instrText>HYPERLINK "https://en.m.wikipedia.org/wiki/Sour_cream"</w:instrText>
      </w:r>
      <w:r>
        <w:rPr>
          <w:color w:val="15619E"/>
        </w:rPr>
        <w:fldChar w:fldCharType="separate"/>
      </w:r>
      <w:r>
        <w:rPr>
          <w:color w:val="15619E"/>
        </w:rPr>
        <w:t>Sour cream</w:t>
      </w:r>
      <w:r>
        <w:rPr>
          <w:color w:val="15619E"/>
        </w:rPr>
        <w:fldChar w:fldCharType="end"/>
      </w:r>
    </w:p>
    <w:p>
      <w:pPr>
        <w:pStyle w:val="15"/>
        <w:spacing w:before="71" w:line="298" w:lineRule="auto"/>
        <w:ind w:left="2141" w:right="996" w:firstLine="600"/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1893713</wp:posOffset>
                </wp:positionH>
                <wp:positionV relativeFrom="paragraph">
                  <wp:posOffset>124733</wp:posOffset>
                </wp:positionV>
                <wp:extent cx="47669" cy="47669"/>
                <wp:effectExtent l="0" t="0" r="0" b="0"/>
                <wp:wrapNone/>
                <wp:docPr id="56" name="矩形 5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69" cy="47669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57" o:spid="_x0000_s57" fillcolor="#202020" stroked="t" strokeweight="1.0pt" style="position:absolute;&#10;margin-left:149.11128pt;&#10;margin-top:9.821506pt;&#10;width:3.753479pt;&#10;height:3.7534797pt;&#10;z-index:-1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1512359</wp:posOffset>
                </wp:positionH>
                <wp:positionV relativeFrom="paragraph">
                  <wp:posOffset>353545</wp:posOffset>
                </wp:positionV>
                <wp:extent cx="48259" cy="48259"/>
                <wp:effectExtent l="0" t="0" r="0" b="0"/>
                <wp:wrapNone/>
                <wp:docPr id="58" name="矩形 5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259" cy="48259"/>
                        </a:xfrm>
                        <a:prstGeom prst="rect"/>
                        <a:solidFill>
                          <a:srgbClr val="FFFFFF"/>
                        </a:solidFill>
                        <a:ln w="9533" cmpd="sng" cap="flat">
                          <a:solidFill>
                            <a:srgbClr val="20202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59" o:spid="_x0000_s59" fillcolor="#FFFFFF" stroked="t" strokeweight="0.750696pt" style="position:absolute;&#10;margin-left:119.083435pt;&#10;margin-top:27.838211pt;&#10;width:3.7999985pt;&#10;height:3.7999985pt;&#10;z-index:3;&#10;mso-position-horizontal:absolute;&#10;mso-position-horizontal-relative:page;&#10;mso-position-vertical:absolute;&#10;mso-wrap-distance-left:8.999863pt;&#10;mso-wrap-distance-right:8.999863pt;">
                <v:stroke color="#202020"/>
              </v:rect>
            </w:pict>
          </mc:Fallback>
        </mc:AlternateContent>
      </w:r>
      <w:r>
        <w:rPr>
          <w:color w:val="15619E"/>
        </w:rPr>
        <w:fldChar w:fldCharType="begin"/>
      </w:r>
      <w:r>
        <w:instrText>HYPERLINK "https://en.m.wikipedia.org/wiki/Smetana_(dairy_product)"</w:instrText>
      </w:r>
      <w:r>
        <w:rPr>
          <w:color w:val="15619E"/>
        </w:rPr>
        <w:fldChar w:fldCharType="separate"/>
      </w:r>
      <w:r>
        <w:rPr>
          <w:color w:val="15619E"/>
        </w:rPr>
        <w:t>Smetana</w:t>
      </w:r>
      <w:r>
        <w:rPr>
          <w:color w:val="15619E"/>
        </w:rPr>
        <w:fldChar w:fldCharType="end"/>
      </w:r>
      <w:r>
        <w:rPr>
          <w:color w:val="202020"/>
        </w:rPr>
        <w:t xml:space="preserve">, Central and Eastern European variety of sour cream </w:t>
      </w:r>
      <w:r>
        <w:rPr>
          <w:color w:val="15619E"/>
        </w:rPr>
        <w:fldChar w:fldCharType="begin"/>
      </w:r>
      <w:r>
        <w:instrText>HYPERLINK "https://en.m.wikipedia.org/wiki/Cr%C3%A8me_fra%C3%AEche"</w:instrText>
      </w:r>
      <w:r>
        <w:rPr>
          <w:color w:val="15619E"/>
        </w:rPr>
        <w:fldChar w:fldCharType="separate"/>
      </w:r>
      <w:r>
        <w:rPr>
          <w:color w:val="15619E"/>
        </w:rPr>
        <w:t>Crème fraîche</w:t>
      </w:r>
      <w:r>
        <w:rPr>
          <w:color w:val="15619E"/>
        </w:rPr>
        <w:fldChar w:fldCharType="end"/>
      </w:r>
      <w:r>
        <w:rPr>
          <w:color w:val="202020"/>
        </w:rPr>
        <w:t>, slightly fermented cream</w:t>
      </w:r>
    </w:p>
    <w:p>
      <w:pPr>
        <w:spacing w:after="0" w:line="298" w:lineRule="auto"/>
        <w:sectPr>
          <w:pgSz w:w="11900" w:h="16820"/>
          <w:pgMar w:top="520" w:right="1280" w:bottom="280" w:left="480" w:header="0" w:footer="0" w:gutter="0"/>
          <w:docGrid w:linePitch="312" w:charSpace="0"/>
        </w:sectPr>
      </w:pPr>
    </w:p>
    <w:p>
      <w:pPr>
        <w:pStyle w:val="15"/>
        <w:ind w:left="3087"/>
        <w:rPr>
          <w:sz w:val="20"/>
        </w:rPr>
      </w:pPr>
      <w:r>
        <w:rPr>
          <w:sz w:val="20"/>
        </w:rPr>
        <w:drawing>
          <wp:inline distT="0" distB="0" distL="0" distR="0">
            <wp:extent cx="3821437" cy="4776787"/>
            <wp:effectExtent l="0" t="0" r="0" b="0"/>
            <wp:docPr id="60" name="图片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图片 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21437" cy="477678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113" w:line="298" w:lineRule="auto"/>
        <w:ind w:left="2742" w:right="996" w:hanging="601"/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1893713</wp:posOffset>
                </wp:positionH>
                <wp:positionV relativeFrom="paragraph">
                  <wp:posOffset>380215</wp:posOffset>
                </wp:positionV>
                <wp:extent cx="47669" cy="47669"/>
                <wp:effectExtent l="0" t="0" r="0" b="0"/>
                <wp:wrapNone/>
                <wp:docPr id="63" name="矩形 6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69" cy="47669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4" o:spid="_x0000_s64" fillcolor="#202020" stroked="t" strokeweight="1.0pt" style="position:absolute;&#10;margin-left:149.11128pt;&#10;margin-top:29.938217pt;&#10;width:3.753479pt;&#10;height:3.753479pt;&#10;z-index:-1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1893713</wp:posOffset>
                </wp:positionH>
                <wp:positionV relativeFrom="paragraph">
                  <wp:posOffset>837839</wp:posOffset>
                </wp:positionV>
                <wp:extent cx="47669" cy="47669"/>
                <wp:effectExtent l="0" t="0" r="0" b="0"/>
                <wp:wrapNone/>
                <wp:docPr id="65" name="矩形 6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69" cy="47669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6" o:spid="_x0000_s66" fillcolor="#202020" stroked="t" strokeweight="1.0pt" style="position:absolute;&#10;margin-left:149.11128pt;&#10;margin-top:65.97163pt;&#10;width:3.753479pt;&#10;height:3.753479pt;&#10;z-index:-1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color w:val="202020"/>
        </w:rPr>
        <w:t xml:space="preserve">￼ </w:t>
      </w:r>
      <w:r>
        <w:rPr>
          <w:color w:val="15619E"/>
        </w:rPr>
        <w:fldChar w:fldCharType="begin"/>
      </w:r>
      <w:r>
        <w:instrText>HYPERLINK "https://en.m.wikipedia.org/wiki/Kefir"</w:instrText>
      </w:r>
      <w:r>
        <w:rPr>
          <w:color w:val="15619E"/>
        </w:rPr>
        <w:fldChar w:fldCharType="separate"/>
      </w:r>
      <w:r>
        <w:rPr>
          <w:color w:val="15619E"/>
        </w:rPr>
        <w:t xml:space="preserve">Keﬁr </w:t>
      </w:r>
      <w:r>
        <w:rPr>
          <w:color w:val="15619E"/>
        </w:rPr>
        <w:fldChar w:fldCharType="end"/>
      </w:r>
      <w:r>
        <w:rPr>
          <w:color w:val="202020"/>
        </w:rPr>
        <w:t xml:space="preserve">is a fermented </w:t>
      </w:r>
      <w:r>
        <w:rPr>
          <w:color w:val="15619E"/>
        </w:rPr>
        <w:fldChar w:fldCharType="begin"/>
      </w:r>
      <w:r>
        <w:instrText>HYPERLINK "https://en.m.wikipedia.org/wiki/Probiotic"</w:instrText>
      </w:r>
      <w:r>
        <w:rPr>
          <w:color w:val="15619E"/>
        </w:rPr>
        <w:fldChar w:fldCharType="separate"/>
      </w:r>
      <w:r>
        <w:rPr>
          <w:color w:val="15619E"/>
        </w:rPr>
        <w:t xml:space="preserve">probiotic </w:t>
      </w:r>
      <w:r>
        <w:rPr>
          <w:color w:val="15619E"/>
        </w:rPr>
        <w:fldChar w:fldCharType="end"/>
      </w:r>
      <w:r>
        <w:rPr>
          <w:color w:val="202020"/>
        </w:rPr>
        <w:t>dairy</w:t>
      </w:r>
      <w:r>
        <w:rPr>
          <w:color w:val="15619E"/>
        </w:rPr>
        <w:fldChar w:fldCharType="begin"/>
      </w:r>
      <w:r>
        <w:instrText>HYPERLINK "https://en.m.wikipedia.org/wiki/Fermented_milk_products"</w:instrText>
      </w:r>
      <w:r>
        <w:rPr>
          <w:color w:val="15619E"/>
        </w:rPr>
        <w:fldChar w:fldCharType="separate"/>
      </w:r>
      <w:r>
        <w:rPr>
          <w:color w:val="15619E"/>
        </w:rPr>
        <w:t xml:space="preserve">Fermented milk products </w:t>
      </w:r>
      <w:r>
        <w:rPr>
          <w:color w:val="15619E"/>
        </w:rPr>
        <w:fldChar w:fldCharType="end"/>
      </w:r>
      <w:r>
        <w:rPr>
          <w:color w:val="202020"/>
        </w:rPr>
        <w:t xml:space="preserve">include: </w:t>
      </w:r>
      <w:r>
        <w:rPr>
          <w:color w:val="15619E"/>
        </w:rPr>
        <w:fldChar w:fldCharType="begin"/>
      </w:r>
      <w:r>
        <w:instrText>HYPERLINK "https://en.m.wikipedia.org/wiki/Soured_milk"</w:instrText>
      </w:r>
      <w:r>
        <w:rPr>
          <w:color w:val="15619E"/>
        </w:rPr>
        <w:fldChar w:fldCharType="separate"/>
      </w:r>
      <w:r>
        <w:rPr>
          <w:color w:val="15619E"/>
        </w:rPr>
        <w:t xml:space="preserve">Soured milk </w:t>
      </w:r>
      <w:r>
        <w:rPr>
          <w:color w:val="15619E"/>
        </w:rPr>
        <w:fldChar w:fldCharType="end"/>
      </w:r>
      <w:r>
        <w:rPr>
          <w:color w:val="202020"/>
        </w:rPr>
        <w:t xml:space="preserve">obtained by fermentation with </w:t>
      </w:r>
      <w:r>
        <w:rPr>
          <w:color w:val="15619E"/>
        </w:rPr>
        <w:fldChar w:fldCharType="begin"/>
      </w:r>
      <w:r>
        <w:instrText>HYPERLINK "https://en.m.wikipedia.org/wiki/Mesophile"</w:instrText>
      </w:r>
      <w:r>
        <w:rPr>
          <w:color w:val="15619E"/>
        </w:rPr>
        <w:fldChar w:fldCharType="separate"/>
      </w:r>
      <w:r>
        <w:rPr>
          <w:color w:val="15619E"/>
        </w:rPr>
        <w:t>mesophilic bacteria</w:t>
      </w:r>
      <w:r>
        <w:rPr>
          <w:color w:val="15619E"/>
        </w:rPr>
        <w:fldChar w:fldCharType="end"/>
      </w:r>
      <w:r>
        <w:rPr>
          <w:color w:val="202020"/>
        </w:rPr>
        <w:t xml:space="preserve">, mainly </w:t>
      </w:r>
      <w:r>
        <w:rPr>
          <w:rFonts w:ascii="Roboto Light" w:eastAsia="Roboto Light" w:cs="Roboto Light" w:hAnsi="Roboto Light"/>
          <w:b w:val="0"/>
          <w:bCs w:val="0"/>
          <w:i/>
          <w:color w:val="15619E"/>
        </w:rPr>
        <w:fldChar w:fldCharType="begin"/>
      </w:r>
      <w:r>
        <w:instrText>HYPERLINK "https://en.m.wikipedia.org/wiki/Lactococcus_lactis"</w:instrText>
      </w:r>
      <w:r>
        <w:rPr>
          <w:rFonts w:ascii="Roboto Light" w:eastAsia="Roboto Light" w:cs="Roboto Light" w:hAnsi="Roboto Light"/>
          <w:b w:val="0"/>
          <w:bCs w:val="0"/>
          <w:i/>
          <w:color w:val="15619E"/>
        </w:rPr>
        <w:fldChar w:fldCharType="separate"/>
      </w:r>
      <w:r>
        <w:rPr>
          <w:rFonts w:ascii="Roboto Light" w:eastAsia="Roboto Light" w:cs="Roboto Light" w:hAnsi="Roboto Light"/>
          <w:b w:val="0"/>
          <w:bCs w:val="0"/>
          <w:i/>
          <w:color w:val="15619E"/>
        </w:rPr>
        <w:t xml:space="preserve">Lactococcus lactis </w:t>
      </w:r>
      <w:r>
        <w:rPr>
          <w:rFonts w:ascii="Roboto Light" w:eastAsia="Roboto Light" w:cs="Roboto Light" w:hAnsi="Roboto Light"/>
          <w:b w:val="0"/>
          <w:bCs w:val="0"/>
          <w:i/>
          <w:color w:val="15619E"/>
        </w:rPr>
        <w:fldChar w:fldCharType="end"/>
      </w:r>
      <w:r>
        <w:rPr>
          <w:color w:val="202020"/>
        </w:rPr>
        <w:t xml:space="preserve">and other bacterial cultures and yeasts </w:t>
      </w:r>
      <w:r>
        <w:rPr>
          <w:color w:val="15619E"/>
        </w:rPr>
        <w:fldChar w:fldCharType="begin"/>
      </w:r>
      <w:r>
        <w:instrText>HYPERLINK "https://en.m.wikipedia.org/wiki/Soured_cream"</w:instrText>
      </w:r>
      <w:r>
        <w:rPr>
          <w:color w:val="15619E"/>
        </w:rPr>
        <w:fldChar w:fldCharType="separate"/>
      </w:r>
      <w:r>
        <w:rPr>
          <w:color w:val="15619E"/>
        </w:rPr>
        <w:t xml:space="preserve">Soured cream </w:t>
      </w:r>
      <w:r>
        <w:rPr>
          <w:color w:val="15619E"/>
        </w:rPr>
        <w:fldChar w:fldCharType="end"/>
      </w:r>
      <w:r>
        <w:rPr>
          <w:color w:val="202020"/>
        </w:rPr>
        <w:t xml:space="preserve">and </w:t>
      </w:r>
      <w:r>
        <w:rPr>
          <w:color w:val="15619E"/>
        </w:rPr>
        <w:fldChar w:fldCharType="begin"/>
      </w:r>
      <w:r>
        <w:instrText>HYPERLINK "https://en.m.wikipedia.org/wiki/Cr%C3%A8me_fra%C3%AEche"</w:instrText>
      </w:r>
      <w:r>
        <w:rPr>
          <w:color w:val="15619E"/>
        </w:rPr>
        <w:fldChar w:fldCharType="separate"/>
      </w:r>
      <w:r>
        <w:rPr>
          <w:color w:val="15619E"/>
        </w:rPr>
        <w:t>crème fraîche</w:t>
      </w:r>
      <w:r>
        <w:rPr>
          <w:color w:val="15619E"/>
        </w:rPr>
        <w:fldChar w:fldCharType="end"/>
      </w:r>
    </w:p>
    <w:p>
      <w:pPr>
        <w:pStyle w:val="15"/>
        <w:spacing w:before="2" w:line="298" w:lineRule="auto"/>
        <w:ind w:left="2742"/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1893713</wp:posOffset>
                </wp:positionH>
                <wp:positionV relativeFrom="paragraph">
                  <wp:posOffset>80918</wp:posOffset>
                </wp:positionV>
                <wp:extent cx="47669" cy="47669"/>
                <wp:effectExtent l="0" t="0" r="0" b="0"/>
                <wp:wrapNone/>
                <wp:docPr id="67" name="矩形 6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69" cy="47669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8" o:spid="_x0000_s68" fillcolor="#202020" stroked="t" strokeweight="1.0pt" style="position:absolute;&#10;margin-left:149.11128pt;&#10;margin-top:6.371527pt;&#10;width:3.753479pt;&#10;height:3.7534804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color w:val="15619E"/>
        </w:rPr>
        <w:fldChar w:fldCharType="begin"/>
      </w:r>
      <w:r>
        <w:instrText>HYPERLINK "https://en.m.wikipedia.org/wiki/Buttermilk"</w:instrText>
      </w:r>
      <w:r>
        <w:rPr>
          <w:color w:val="15619E"/>
        </w:rPr>
        <w:fldChar w:fldCharType="separate"/>
      </w:r>
      <w:r>
        <w:rPr>
          <w:color w:val="15619E"/>
        </w:rPr>
        <w:t xml:space="preserve">Cultured buttermilk </w:t>
      </w:r>
      <w:r>
        <w:rPr>
          <w:color w:val="15619E"/>
        </w:rPr>
        <w:fldChar w:fldCharType="end"/>
      </w:r>
      <w:r>
        <w:rPr>
          <w:color w:val="202020"/>
        </w:rPr>
        <w:t>resembling buttermilk, but uses different yeast and bacterial cultures</w:t>
      </w:r>
    </w:p>
    <w:p>
      <w:pPr>
        <w:pStyle w:val="15"/>
        <w:spacing w:before="2" w:line="298" w:lineRule="auto"/>
        <w:ind w:left="2742" w:right="1383"/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1893713</wp:posOffset>
                </wp:positionH>
                <wp:positionV relativeFrom="paragraph">
                  <wp:posOffset>80918</wp:posOffset>
                </wp:positionV>
                <wp:extent cx="47669" cy="47669"/>
                <wp:effectExtent l="0" t="0" r="0" b="0"/>
                <wp:wrapNone/>
                <wp:docPr id="69" name="矩形 6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69" cy="47669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70" o:spid="_x0000_s70" fillcolor="#202020" stroked="t" strokeweight="1.0pt" style="position:absolute;&#10;margin-left:149.11128pt;&#10;margin-top:6.371519pt;&#10;width:3.753479pt;&#10;height:3.7534797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1893713</wp:posOffset>
                </wp:positionH>
                <wp:positionV relativeFrom="paragraph">
                  <wp:posOffset>309730</wp:posOffset>
                </wp:positionV>
                <wp:extent cx="47669" cy="47669"/>
                <wp:effectExtent l="0" t="0" r="0" b="0"/>
                <wp:wrapNone/>
                <wp:docPr id="71" name="矩形 7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69" cy="47669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72" o:spid="_x0000_s72" fillcolor="#202020" stroked="t" strokeweight="1.0pt" style="position:absolute;&#10;margin-left:149.11128pt;&#10;margin-top:24.388224pt;&#10;width:3.753479pt;&#10;height:3.753479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color w:val="15619E"/>
        </w:rPr>
        <w:fldChar w:fldCharType="begin"/>
      </w:r>
      <w:r>
        <w:instrText>HYPERLINK "https://en.m.wikipedia.org/wiki/Clabber_(food)"</w:instrText>
      </w:r>
      <w:r>
        <w:rPr>
          <w:color w:val="15619E"/>
        </w:rPr>
        <w:fldChar w:fldCharType="separate"/>
      </w:r>
      <w:r>
        <w:rPr>
          <w:color w:val="15619E"/>
        </w:rPr>
        <w:t>Clabber</w:t>
      </w:r>
      <w:r>
        <w:rPr>
          <w:color w:val="15619E"/>
        </w:rPr>
        <w:fldChar w:fldCharType="end"/>
      </w:r>
      <w:r>
        <w:rPr>
          <w:color w:val="202020"/>
        </w:rPr>
        <w:t xml:space="preserve">, milk naturally fermented to a yogurt-like state </w:t>
      </w:r>
      <w:r>
        <w:rPr>
          <w:color w:val="15619E"/>
        </w:rPr>
        <w:fldChar w:fldCharType="begin"/>
      </w:r>
      <w:r>
        <w:instrText>HYPERLINK "https://en.m.wikipedia.org/wiki/Filmj%C3%B6lk"</w:instrText>
      </w:r>
      <w:r>
        <w:rPr>
          <w:color w:val="15619E"/>
        </w:rPr>
        <w:fldChar w:fldCharType="separate"/>
      </w:r>
      <w:r>
        <w:rPr>
          <w:color w:val="15619E"/>
        </w:rPr>
        <w:t>Filmjölk</w:t>
      </w:r>
      <w:r>
        <w:rPr>
          <w:color w:val="15619E"/>
        </w:rPr>
        <w:fldChar w:fldCharType="end"/>
      </w:r>
    </w:p>
    <w:p>
      <w:pPr>
        <w:pStyle w:val="15"/>
        <w:spacing w:before="1" w:line="298" w:lineRule="auto"/>
        <w:ind w:left="2742" w:right="6861"/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1893713</wp:posOffset>
                </wp:positionH>
                <wp:positionV relativeFrom="paragraph">
                  <wp:posOffset>80283</wp:posOffset>
                </wp:positionV>
                <wp:extent cx="47669" cy="47669"/>
                <wp:effectExtent l="0" t="0" r="0" b="0"/>
                <wp:wrapNone/>
                <wp:docPr id="73" name="矩形 7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69" cy="47669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74" o:spid="_x0000_s74" fillcolor="#202020" stroked="t" strokeweight="1.0pt" style="position:absolute;&#10;margin-left:149.11128pt;&#10;margin-top:6.32151pt;&#10;width:3.753479pt;&#10;height:3.7534804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1893713</wp:posOffset>
                </wp:positionH>
                <wp:positionV relativeFrom="paragraph">
                  <wp:posOffset>309095</wp:posOffset>
                </wp:positionV>
                <wp:extent cx="47669" cy="47669"/>
                <wp:effectExtent l="0" t="0" r="0" b="0"/>
                <wp:wrapNone/>
                <wp:docPr id="75" name="矩形 7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69" cy="47669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76" o:spid="_x0000_s76" fillcolor="#202020" stroked="t" strokeweight="1.0pt" style="position:absolute;&#10;margin-left:149.11128pt;&#10;margin-top:24.338215pt;&#10;width:3.753479pt;&#10;height:3.753479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color w:val="15619E"/>
        </w:rPr>
        <w:fldChar w:fldCharType="begin"/>
      </w:r>
      <w:r>
        <w:instrText>HYPERLINK "https://en.m.wikipedia.org/wiki/Ymer_(dairy_product)"</w:instrText>
      </w:r>
      <w:r>
        <w:rPr>
          <w:color w:val="15619E"/>
        </w:rPr>
        <w:fldChar w:fldCharType="separate"/>
      </w:r>
      <w:r>
        <w:rPr>
          <w:color w:val="15619E"/>
        </w:rPr>
        <w:t>Ymer</w:t>
      </w:r>
      <w:r>
        <w:rPr>
          <w:color w:val="15619E"/>
        </w:rPr>
        <w:fldChar w:fldCharType="end"/>
      </w:r>
      <w:r>
        <w:rPr>
          <w:color w:val="15619E"/>
        </w:rPr>
        <w:t xml:space="preserve"> </w:t>
      </w:r>
      <w:r>
        <w:rPr>
          <w:color w:val="15619E"/>
        </w:rPr>
        <w:fldChar w:fldCharType="begin"/>
      </w:r>
      <w:r>
        <w:instrText>HYPERLINK "https://en.m.wikipedia.org/wiki/Viili"</w:instrText>
      </w:r>
      <w:r>
        <w:rPr>
          <w:color w:val="15619E"/>
        </w:rPr>
        <w:fldChar w:fldCharType="separate"/>
      </w:r>
      <w:r>
        <w:rPr>
          <w:color w:val="15619E"/>
        </w:rPr>
        <w:t>Viili</w:t>
      </w:r>
      <w:r>
        <w:rPr>
          <w:color w:val="15619E"/>
        </w:rPr>
        <w:fldChar w:fldCharType="end"/>
      </w:r>
    </w:p>
    <w:p>
      <w:pPr>
        <w:pStyle w:val="15"/>
        <w:spacing w:before="1" w:line="298" w:lineRule="auto"/>
        <w:ind w:left="2742" w:right="1383"/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1893713</wp:posOffset>
                </wp:positionH>
                <wp:positionV relativeFrom="paragraph">
                  <wp:posOffset>80283</wp:posOffset>
                </wp:positionV>
                <wp:extent cx="47669" cy="47669"/>
                <wp:effectExtent l="0" t="0" r="0" b="0"/>
                <wp:wrapNone/>
                <wp:docPr id="77" name="矩形 7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69" cy="47669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78" o:spid="_x0000_s78" fillcolor="#202020" stroked="t" strokeweight="1.0pt" style="position:absolute;&#10;margin-left:149.11128pt;&#10;margin-top:6.321517pt;&#10;width:3.753479pt;&#10;height:3.7534804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1893713</wp:posOffset>
                </wp:positionH>
                <wp:positionV relativeFrom="paragraph">
                  <wp:posOffset>309095</wp:posOffset>
                </wp:positionV>
                <wp:extent cx="47669" cy="47669"/>
                <wp:effectExtent l="0" t="0" r="0" b="0"/>
                <wp:wrapNone/>
                <wp:docPr id="79" name="矩形 7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69" cy="47669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80" o:spid="_x0000_s80" fillcolor="#202020" stroked="t" strokeweight="1.0pt" style="position:absolute;&#10;margin-left:149.11128pt;&#10;margin-top:24.33822pt;&#10;width:3.753479pt;&#10;height:3.753479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color w:val="15619E"/>
        </w:rPr>
        <w:fldChar w:fldCharType="begin"/>
      </w:r>
      <w:r>
        <w:instrText>HYPERLINK "https://en.m.wikipedia.org/wiki/Kefir"</w:instrText>
      </w:r>
      <w:r>
        <w:rPr>
          <w:color w:val="15619E"/>
        </w:rPr>
        <w:fldChar w:fldCharType="separate"/>
      </w:r>
      <w:r>
        <w:rPr>
          <w:color w:val="15619E"/>
        </w:rPr>
        <w:t>Keﬁr</w:t>
      </w:r>
      <w:r>
        <w:rPr>
          <w:color w:val="15619E"/>
        </w:rPr>
        <w:fldChar w:fldCharType="end"/>
      </w:r>
      <w:r>
        <w:rPr>
          <w:color w:val="202020"/>
        </w:rPr>
        <w:t xml:space="preserve">, fermented milk drink from the </w:t>
      </w:r>
      <w:r>
        <w:rPr>
          <w:color w:val="15619E"/>
        </w:rPr>
        <w:fldChar w:fldCharType="begin"/>
      </w:r>
      <w:r>
        <w:instrText>HYPERLINK "https://en.m.wikipedia.org/wiki/Northern_Caucasus"</w:instrText>
      </w:r>
      <w:r>
        <w:rPr>
          <w:color w:val="15619E"/>
        </w:rPr>
        <w:fldChar w:fldCharType="separate"/>
      </w:r>
      <w:r>
        <w:rPr>
          <w:color w:val="15619E"/>
        </w:rPr>
        <w:t>Northern Caucasus</w:t>
      </w:r>
      <w:r>
        <w:rPr>
          <w:color w:val="15619E"/>
        </w:rPr>
        <w:fldChar w:fldCharType="end"/>
      </w:r>
      <w:r>
        <w:rPr>
          <w:color w:val="15619E"/>
        </w:rPr>
        <w:t xml:space="preserve"> </w:t>
      </w:r>
      <w:r>
        <w:rPr>
          <w:color w:val="15619E"/>
        </w:rPr>
        <w:fldChar w:fldCharType="begin"/>
      </w:r>
      <w:r>
        <w:instrText>HYPERLINK "https://en.m.wikipedia.org/wiki/Kumis"</w:instrText>
      </w:r>
      <w:r>
        <w:rPr>
          <w:color w:val="15619E"/>
        </w:rPr>
        <w:fldChar w:fldCharType="separate"/>
      </w:r>
      <w:r>
        <w:rPr>
          <w:color w:val="15619E"/>
        </w:rPr>
        <w:t>Kumis</w:t>
      </w:r>
      <w:r>
        <w:rPr>
          <w:color w:val="15619E"/>
        </w:rPr>
        <w:fldChar w:fldCharType="end"/>
      </w:r>
      <w:r>
        <w:rPr>
          <w:color w:val="202020"/>
        </w:rPr>
        <w:t xml:space="preserve">, fermented mares' milk popular in </w:t>
      </w:r>
      <w:r>
        <w:rPr>
          <w:color w:val="15619E"/>
        </w:rPr>
        <w:fldChar w:fldCharType="begin"/>
      </w:r>
      <w:r>
        <w:instrText>HYPERLINK "https://en.m.wikipedia.org/wiki/Central_Asia"</w:instrText>
      </w:r>
      <w:r>
        <w:rPr>
          <w:color w:val="15619E"/>
        </w:rPr>
        <w:fldChar w:fldCharType="separate"/>
      </w:r>
      <w:r>
        <w:rPr>
          <w:color w:val="15619E"/>
        </w:rPr>
        <w:t>Central Asia</w:t>
      </w:r>
      <w:r>
        <w:rPr>
          <w:color w:val="15619E"/>
        </w:rPr>
        <w:fldChar w:fldCharType="end"/>
      </w:r>
    </w:p>
    <w:p>
      <w:pPr>
        <w:pStyle w:val="15"/>
        <w:spacing w:before="1"/>
        <w:ind w:left="2742"/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1893713</wp:posOffset>
                </wp:positionH>
                <wp:positionV relativeFrom="paragraph">
                  <wp:posOffset>80283</wp:posOffset>
                </wp:positionV>
                <wp:extent cx="47669" cy="47669"/>
                <wp:effectExtent l="0" t="0" r="0" b="0"/>
                <wp:wrapNone/>
                <wp:docPr id="81" name="矩形 8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69" cy="47669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82" o:spid="_x0000_s82" fillcolor="#202020" stroked="t" strokeweight="1.0pt" style="position:absolute;&#10;margin-left:149.11128pt;&#10;margin-top:6.321524pt;&#10;width:3.753479pt;&#10;height:3.7534804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color w:val="15619E"/>
        </w:rPr>
        <w:fldChar w:fldCharType="begin"/>
      </w:r>
      <w:r>
        <w:instrText>HYPERLINK "https://en.m.wikipedia.org/wiki/Amasi"</w:instrText>
      </w:r>
      <w:r>
        <w:rPr>
          <w:color w:val="15619E"/>
        </w:rPr>
        <w:fldChar w:fldCharType="separate"/>
      </w:r>
      <w:r>
        <w:rPr>
          <w:color w:val="15619E"/>
        </w:rPr>
        <w:t>Amasi</w:t>
      </w:r>
      <w:r>
        <w:rPr>
          <w:color w:val="15619E"/>
        </w:rPr>
        <w:fldChar w:fldCharType="end"/>
      </w:r>
    </w:p>
    <w:p>
      <w:pPr>
        <w:pStyle w:val="15"/>
        <w:spacing w:before="11"/>
        <w:rPr>
          <w:sz w:val="11"/>
        </w:rPr>
      </w:pP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1893713</wp:posOffset>
                </wp:positionH>
                <wp:positionV relativeFrom="paragraph">
                  <wp:posOffset>124299</wp:posOffset>
                </wp:positionV>
                <wp:extent cx="47669" cy="47669"/>
                <wp:effectExtent l="0" t="0" r="0" b="0"/>
                <wp:wrapTopAndBottom/>
                <wp:docPr id="83" name="矩形 8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69" cy="47669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84" o:spid="_x0000_s84" fillcolor="#202020" stroked="t" strokeweight="1.0pt" style="position:absolute;&#10;margin-left:149.11128pt;&#10;margin-top:9.787376pt;&#10;width:3.753479pt;&#10;height:3.7534804pt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pStyle w:val="15"/>
        <w:spacing w:before="131"/>
        <w:ind w:left="2742"/>
      </w:pPr>
      <w:r>
        <w:rPr>
          <w:color w:val="202020"/>
        </w:rPr>
        <w:t>Ice cream</w:t>
      </w:r>
    </w:p>
    <w:p>
      <w:pPr>
        <w:pStyle w:val="15"/>
        <w:spacing w:before="70" w:line="298" w:lineRule="auto"/>
        <w:ind w:left="2742" w:right="158"/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1893713</wp:posOffset>
                </wp:positionH>
                <wp:positionV relativeFrom="paragraph">
                  <wp:posOffset>-104713</wp:posOffset>
                </wp:positionV>
                <wp:extent cx="47669" cy="47669"/>
                <wp:effectExtent l="0" t="0" r="0" b="0"/>
                <wp:wrapNone/>
                <wp:docPr id="85" name="矩形 8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69" cy="47669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86" o:spid="_x0000_s86" fillcolor="#202020" stroked="t" strokeweight="1.0pt" style="position:absolute;&#10;margin-left:149.11128pt;&#10;margin-top:-8.245193pt;&#10;width:3.753479pt;&#10;height:3.7534802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1893713</wp:posOffset>
                </wp:positionH>
                <wp:positionV relativeFrom="paragraph">
                  <wp:posOffset>124098</wp:posOffset>
                </wp:positionV>
                <wp:extent cx="47669" cy="47669"/>
                <wp:effectExtent l="0" t="0" r="0" b="0"/>
                <wp:wrapNone/>
                <wp:docPr id="87" name="矩形 8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69" cy="47669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88" o:spid="_x0000_s88" fillcolor="#202020" stroked="t" strokeweight="1.0pt" style="position:absolute;&#10;margin-left:149.11128pt;&#10;margin-top:9.771511pt;&#10;width:3.753479pt;&#10;height:3.7534797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color w:val="202020"/>
        </w:rPr>
        <w:t>Ice cream, slowly frozen cream, milk, ﬂavors and emulsifying additives (dairy ice cream)</w:t>
      </w:r>
    </w:p>
    <w:p>
      <w:pPr>
        <w:pStyle w:val="15"/>
        <w:spacing w:before="1" w:line="298" w:lineRule="auto"/>
        <w:ind w:left="2742" w:right="1097"/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1893713</wp:posOffset>
                </wp:positionH>
                <wp:positionV relativeFrom="paragraph">
                  <wp:posOffset>80283</wp:posOffset>
                </wp:positionV>
                <wp:extent cx="47669" cy="47669"/>
                <wp:effectExtent l="0" t="0" r="0" b="0"/>
                <wp:wrapNone/>
                <wp:docPr id="89" name="矩形 8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69" cy="47669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90" o:spid="_x0000_s90" fillcolor="#202020" stroked="t" strokeweight="1.0pt" style="position:absolute;&#10;margin-left:149.11128pt;&#10;margin-top:6.321517pt;&#10;width:3.753479pt;&#10;height:3.7534804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1893713</wp:posOffset>
                </wp:positionH>
                <wp:positionV relativeFrom="paragraph">
                  <wp:posOffset>309095</wp:posOffset>
                </wp:positionV>
                <wp:extent cx="47669" cy="47669"/>
                <wp:effectExtent l="0" t="0" r="0" b="0"/>
                <wp:wrapNone/>
                <wp:docPr id="91" name="矩形 9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69" cy="47669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92" o:spid="_x0000_s92" fillcolor="#202020" stroked="t" strokeweight="1.0pt" style="position:absolute;&#10;margin-left:149.11128pt;&#10;margin-top:24.33822pt;&#10;width:3.753479pt;&#10;height:3.753479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color w:val="202020"/>
        </w:rPr>
        <w:t>Gelato, slowly frozen milk and water, lesser fat than ice cream Ice milk, low-fat version of ice cream</w:t>
      </w:r>
    </w:p>
    <w:p>
      <w:pPr>
        <w:pStyle w:val="15"/>
        <w:spacing w:before="1"/>
        <w:ind w:left="2742"/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1893713</wp:posOffset>
                </wp:positionH>
                <wp:positionV relativeFrom="paragraph">
                  <wp:posOffset>80283</wp:posOffset>
                </wp:positionV>
                <wp:extent cx="47669" cy="47669"/>
                <wp:effectExtent l="0" t="0" r="0" b="0"/>
                <wp:wrapNone/>
                <wp:docPr id="93" name="矩形 9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69" cy="47669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94" o:spid="_x0000_s94" fillcolor="#202020" stroked="t" strokeweight="1.0pt" style="position:absolute;&#10;margin-left:149.11128pt;&#10;margin-top:6.321517pt;&#10;width:3.753479pt;&#10;height:3.7534804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color w:val="202020"/>
        </w:rPr>
        <w:t>Frozen custard</w:t>
      </w:r>
    </w:p>
    <w:p>
      <w:pPr>
        <w:pStyle w:val="15"/>
        <w:spacing w:before="70" w:line="298" w:lineRule="auto"/>
        <w:ind w:left="2742" w:right="2421"/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1893713</wp:posOffset>
                </wp:positionH>
                <wp:positionV relativeFrom="paragraph">
                  <wp:posOffset>124098</wp:posOffset>
                </wp:positionV>
                <wp:extent cx="47669" cy="47669"/>
                <wp:effectExtent l="0" t="0" r="0" b="0"/>
                <wp:wrapNone/>
                <wp:docPr id="95" name="矩形 9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69" cy="47669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96" o:spid="_x0000_s96" fillcolor="#202020" stroked="t" strokeweight="1.0pt" style="position:absolute;&#10;margin-left:149.11128pt;&#10;margin-top:9.771516pt;&#10;width:3.753479pt;&#10;height:3.7534797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1893713</wp:posOffset>
                </wp:positionH>
                <wp:positionV relativeFrom="paragraph">
                  <wp:posOffset>352910</wp:posOffset>
                </wp:positionV>
                <wp:extent cx="47669" cy="47669"/>
                <wp:effectExtent l="0" t="0" r="0" b="0"/>
                <wp:wrapNone/>
                <wp:docPr id="97" name="矩形 9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69" cy="47669"/>
                        </a:xfrm>
                        <a:prstGeom prst="rect"/>
                        <a:solidFill>
                          <a:srgbClr val="20202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98" o:spid="_x0000_s98" fillcolor="#202020" stroked="t" strokeweight="1.0pt" style="position:absolute;&#10;margin-left:149.11128pt;&#10;margin-top:27.788221pt;&#10;width:3.753479pt;&#10;height:3.753479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color w:val="202020"/>
        </w:rPr>
        <w:t>Frozen yogurt, yogurt with emulsiﬁers Casein</w:t>
      </w:r>
      <w:r>
        <w:rPr>
          <w:color w:val="15619E"/>
        </w:rPr>
        <w:fldChar w:fldCharType="begin"/>
      </w:r>
      <w:r>
        <w:instrText>HYPERLINK "https://en.m.wikipedia.org/wiki/Mursik"</w:instrText>
      </w:r>
      <w:r>
        <w:rPr>
          <w:color w:val="15619E"/>
        </w:rPr>
        <w:fldChar w:fldCharType="separate"/>
      </w:r>
      <w:r>
        <w:rPr>
          <w:color w:val="15619E"/>
        </w:rPr>
        <w:t>Mursik</w:t>
      </w:r>
      <w:r>
        <w:rPr>
          <w:color w:val="15619E"/>
        </w:rPr>
        <w:fldChar w:fldCharType="end"/>
      </w:r>
    </w:p>
    <w:p>
      <w:pPr>
        <w:spacing w:after="0" w:line="298" w:lineRule="auto"/>
        <w:sectPr>
          <w:pgSz w:w="11900" w:h="16820"/>
          <w:pgMar w:top="560" w:right="1280" w:bottom="280" w:left="480" w:header="0" w:footer="0" w:gutter="0"/>
          <w:docGrid w:linePitch="312" w:charSpace="0"/>
        </w:sectPr>
      </w:pPr>
    </w:p>
    <w:p>
      <w:pPr>
        <w:pStyle w:val="15"/>
        <w:ind w:left="3388"/>
        <w:rPr>
          <w:sz w:val="20"/>
        </w:rPr>
      </w:pPr>
      <w:r>
        <w:rPr>
          <w:sz w:val="20"/>
        </w:rPr>
        <w:drawing>
          <wp:inline distT="0" distB="0" distL="0" distR="0">
            <wp:extent cx="3821445" cy="2866071"/>
            <wp:effectExtent l="0" t="0" r="0" b="0"/>
            <wp:docPr id="99" name="图片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1" name="图片 1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21445" cy="286607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2"/>
        <w:rPr>
          <w:sz w:val="10"/>
        </w:rPr>
      </w:pPr>
      <w:r>
        <w:drawing>
          <wp:anchor distT="0" distB="0" distL="0" distR="0" simplePos="0" relativeHeight="116" behindDoc="1" locked="0" layoutInCell="1" hidden="0" allowOverlap="1">
            <wp:simplePos x="0" y="0"/>
            <wp:positionH relativeFrom="page">
              <wp:posOffset>930796</wp:posOffset>
            </wp:positionH>
            <wp:positionV relativeFrom="paragraph">
              <wp:posOffset>116406</wp:posOffset>
            </wp:positionV>
            <wp:extent cx="172137" cy="190500"/>
            <wp:effectExtent l="0" t="0" r="0" b="0"/>
            <wp:wrapTopAndBottom/>
            <wp:docPr id="102" name="图片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3" name="图片 1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2137" cy="1905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1283547</wp:posOffset>
                </wp:positionH>
                <wp:positionV relativeFrom="paragraph">
                  <wp:posOffset>125929</wp:posOffset>
                </wp:positionV>
                <wp:extent cx="4271645" cy="305434"/>
                <wp:effectExtent l="0" t="0" r="0" b="0"/>
                <wp:wrapTopAndBottom/>
                <wp:docPr id="104" name="组合 10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05" name="组合 105"/>
                      <wpg:cNvGrpSpPr/>
                      <wpg:grpSpPr>
                        <a:xfrm rot="0">
                          <a:off x="0" y="0"/>
                          <a:ext cx="4271645" cy="305434"/>
                          <a:chOff x="0" y="0"/>
                          <a:chExt cx="4271645" cy="30543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06" name="矩形 106"/>
                        <wps:cNvSpPr/>
                        <wps:spPr>
                          <a:xfrm rot="0">
                            <a:off x="4445" y="4445"/>
                            <a:ext cx="4262120" cy="295910"/>
                          </a:xfrm>
                          <a:prstGeom prst="rect"/>
                          <a:solidFill>
                            <a:srgbClr val="FFFFFF"/>
                          </a:solidFill>
                          <a:ln w="9533" cmpd="sng" cap="flat">
                            <a:solidFill>
                              <a:srgbClr val="F6F6F6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07" name="文本框 107"/>
                        <wps:cNvSpPr/>
                        <wps:spPr>
                          <a:xfrm rot="0">
                            <a:off x="0" y="0"/>
                            <a:ext cx="4271645" cy="305434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08">
                          <w:txbxContent>
                            <w:p>
                              <w:pPr>
                                <w:spacing w:before="84"/>
                                <w:ind w:left="13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HYPERLINK "https://nkdairyproducts.blogspot.com/search/label/%23dairy %23dairy products %23 Tamilnadu %23 perambalur %23 all over india?m=1"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2"/>
                                </w:rPr>
                                <w:t>#dairy #dairy products # Tamilnadu # perambalur # all over india</w:t>
                              </w:r>
                              <w:r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09" o:spid="_x0000_s109" coordorigin="2021,5735" coordsize="6727,481" style="position:absolute;&#10;margin-left:101.06673pt;&#10;margin-top:9.915743pt;&#10;width:336.35pt;&#10;height:24.05pt;&#10;mso-position-horizontal:absolute;&#10;mso-position-horizontal-relative:page;&#10;mso-position-vertical:absolute;&#10;mso-wrap-distance-left:0.0pt;&#10;mso-wrap-distance-right:0.0pt;">
                <v:rect type="#_x0000_t1" id="矩形 110" o:spid="_x0000_s110" style="position:absolute;&#10;left:2028;&#10;top:5742;&#10;width:6712;&#10;height:465;" fillcolor="#FFFFFF" stroked="t" strokeweight="0.750696pt">
                  <v:stroke color="#F6F6F6"/>
                </v:rect>
                <v:shape type="#_x0000_t202" id="文本框 111" o:spid="_x0000_s111" style="position:absolute;&#10;left:2021;&#10;top:5735;&#10;width:6727;&#10;height:480;&#10;mso-wrap-style:square;" fillcolor="#FFFFFF" stroked="t" strokeweight="1.0pt">
                  <v:textbox id="858" inset="0mm,0mm,0mm,0mm" o:insetmode="custom" style="layout-flow:horizontal;&#10;v-text-anchor:top;">
                    <w:txbxContent>
                      <w:p>
                        <w:pPr>
                          <w:spacing w:before="84"/>
                          <w:ind w:left="13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HYPERLINK "https://nkdairyproducts.blogspot.com/search/label/%23dairy %23dairy products %23 Tamilnadu %23 perambalur %23 all over india?m=1"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22"/>
                          </w:rPr>
                          <w:t>#dairy #dairy products # Tamilnadu # perambalur # all over india</w:t>
                        </w:r>
                        <w:r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5"/>
        <w:spacing w:before="9"/>
        <w:rPr>
          <w:sz w:val="26"/>
        </w:rPr>
      </w:pPr>
    </w:p>
    <w:p>
      <w:pPr>
        <w:pStyle w:val="15"/>
        <w:spacing w:before="78"/>
        <w:ind w:left="1301"/>
      </w:pP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1092872</wp:posOffset>
                </wp:positionH>
                <wp:positionV relativeFrom="paragraph">
                  <wp:posOffset>251813</wp:posOffset>
                </wp:positionV>
                <wp:extent cx="1802765" cy="457200"/>
                <wp:effectExtent l="0" t="0" r="0" b="0"/>
                <wp:wrapTopAndBottom/>
                <wp:docPr id="112" name="组合 11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13" name="组合 113"/>
                      <wpg:cNvGrpSpPr/>
                      <wpg:grpSpPr>
                        <a:xfrm rot="0">
                          <a:off x="0" y="0"/>
                          <a:ext cx="1802765" cy="457200"/>
                          <a:chOff x="0" y="0"/>
                          <a:chExt cx="1802765" cy="4572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14" name="矩形 114"/>
                        <wps:cNvSpPr/>
                        <wps:spPr>
                          <a:xfrm rot="0">
                            <a:off x="0" y="0"/>
                            <a:ext cx="1802765" cy="457200"/>
                          </a:xfrm>
                          <a:prstGeom prst="rect"/>
                          <a:solidFill>
                            <a:srgbClr val="000000">
                              <a:alpha val="20000"/>
                            </a:srgbClr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5" name="矩形 115"/>
                        <wps:cNvSpPr/>
                        <wps:spPr>
                          <a:xfrm rot="0">
                            <a:off x="40639" y="91439"/>
                            <a:ext cx="1691640" cy="314325"/>
                          </a:xfrm>
                          <a:prstGeom prst="rect"/>
                          <a:solidFill>
                            <a:srgbClr val="000000">
                              <a:alpha val="12000"/>
                            </a:srgbClr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6" name="矩形 116"/>
                        <wps:cNvSpPr/>
                        <wps:spPr>
                          <a:xfrm rot="0">
                            <a:off x="10159" y="48894"/>
                            <a:ext cx="1752600" cy="381000"/>
                          </a:xfrm>
                          <a:prstGeom prst="rect"/>
                          <a:solidFill>
                            <a:srgbClr val="000000">
                              <a:alpha val="14000"/>
                            </a:srgbClr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7" name="矩形 117"/>
                        <wps:cNvSpPr/>
                        <wps:spPr>
                          <a:xfrm rot="0">
                            <a:off x="38100" y="57784"/>
                            <a:ext cx="1697355" cy="32448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8" name="文本框 118"/>
                        <wps:cNvSpPr/>
                        <wps:spPr>
                          <a:xfrm rot="0">
                            <a:off x="0" y="0"/>
                            <a:ext cx="1802765" cy="45720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19">
                          <w:txbxContent>
                            <w:p>
                              <w:pPr>
                                <w:spacing w:before="191"/>
                                <w:ind w:left="18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ABABAB"/>
                                  <w:sz w:val="22"/>
                                </w:rPr>
                                <w:t>SIGN IN WITH BLOGGER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20" o:spid="_x0000_s120" coordorigin="1721,6943" coordsize="2839,720" style="position:absolute;&#10;margin-left:86.052956pt;&#10;margin-top:19.827847pt;&#10;width:141.95001pt;&#10;height:36.0pt;&#10;mso-position-horizontal:absolute;&#10;mso-position-horizontal-relative:page;&#10;mso-position-vertical:absolute;&#10;mso-wrap-distance-left:0.0pt;&#10;mso-wrap-distance-right:0.0pt;">
                <v:rect type="#_x0000_t1" id="矩形 121" o:spid="_x0000_s121" style="position:absolute;&#10;left:1721;&#10;top:6943;&#10;width:2839;&#10;height:720;" fillcolor="#000000" stroked="t" strokeweight="1.0pt">
                  <v:fill opacity="13107f"/>
                  <v:stroke color="#000000"/>
                </v:rect>
                <v:rect type="#_x0000_t1" id="矩形 122" o:spid="_x0000_s122" style="position:absolute;&#10;left:1785;&#10;top:7087;&#10;width:2664;&#10;height:495;" fillcolor="#000000" stroked="t" strokeweight="1.0pt">
                  <v:fill opacity="7864f"/>
                  <v:stroke color="#000000"/>
                </v:rect>
                <v:rect type="#_x0000_t1" id="矩形 123" o:spid="_x0000_s123" style="position:absolute;&#10;left:1737;&#10;top:7020;&#10;width:2760;&#10;height:600;" fillcolor="#000000" stroked="t" strokeweight="1.0pt">
                  <v:fill opacity="9175f"/>
                  <v:stroke color="#000000"/>
                </v:rect>
                <v:rect type="#_x0000_t1" id="矩形 124" o:spid="_x0000_s124" style="position:absolute;&#10;left:1781;&#10;top:7034;&#10;width:2673;&#10;height:510;" fillcolor="#FFFFFF" stroked="t" strokeweight="1.0pt">
                  <v:stroke color="#000000"/>
                </v:rect>
                <v:shape type="#_x0000_t202" id="文本框 125" o:spid="_x0000_s125" style="position:absolute;&#10;left:1721;&#10;top:6943;&#10;width:2839;&#10;height:720;&#10;mso-wrap-style:square;" fillcolor="#FFFFFF" stroked="t" strokeweight="1.0pt">
                  <v:textbox id="859" inset="0mm,0mm,0mm,0mm" o:insetmode="custom" style="layout-flow:horizontal;&#10;v-text-anchor:top;">
                    <w:txbxContent>
                      <w:p>
                        <w:pPr>
                          <w:spacing w:before="191"/>
                          <w:ind w:left="18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ABABAB"/>
                            <w:sz w:val="22"/>
                          </w:rPr>
                          <w:t>SIGN IN WITH BLOGGER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202020"/>
        </w:rPr>
        <w:t>To leave a comment, click the button below to sign in with Blogger.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8"/>
        <w:rPr>
          <w:sz w:val="20"/>
        </w:rPr>
      </w:pPr>
    </w:p>
    <w:p>
      <w:pPr>
        <w:spacing w:before="75"/>
        <w:ind w:left="940" w:right="0" w:firstLine="0"/>
        <w:jc w:val="left"/>
        <w:rPr>
          <w:b/>
          <w:sz w:val="21"/>
        </w:rPr>
      </w:pPr>
      <w:r>
        <w:rPr>
          <w:b/>
          <w:color w:val="202020"/>
          <w:sz w:val="21"/>
        </w:rPr>
        <w:t>Popular posts from this blog</w:t>
      </w:r>
    </w:p>
    <w:p>
      <w:pPr>
        <w:pStyle w:val="15"/>
        <w:spacing w:before="8"/>
        <w:rPr>
          <w:b/>
        </w:rPr>
      </w:pPr>
    </w:p>
    <w:p>
      <w:pPr>
        <w:spacing w:before="68"/>
        <w:ind w:left="940" w:right="0" w:firstLine="0"/>
        <w:jc w:val="left"/>
        <w:rPr>
          <w:b/>
          <w:sz w:val="27"/>
        </w:rPr>
      </w:pPr>
      <w:r>
        <w:rPr>
          <w:b/>
          <w:color w:val="202020"/>
          <w:sz w:val="27"/>
        </w:rPr>
        <w:fldChar w:fldCharType="begin"/>
      </w:r>
      <w:r>
        <w:instrText>HYPERLINK "https://nkdairyproducts.blogspot.com/2023/10/dairy-products.html?m=1"</w:instrText>
      </w:r>
      <w:r>
        <w:rPr>
          <w:b/>
          <w:color w:val="202020"/>
          <w:sz w:val="27"/>
        </w:rPr>
        <w:fldChar w:fldCharType="separate"/>
      </w:r>
      <w:r>
        <w:rPr>
          <w:b/>
          <w:color w:val="202020"/>
          <w:sz w:val="27"/>
        </w:rPr>
        <w:t>dairy products</w:t>
      </w:r>
      <w:r>
        <w:rPr>
          <w:b/>
          <w:color w:val="202020"/>
          <w:sz w:val="27"/>
        </w:rPr>
        <w:fldChar w:fldCharType="end"/>
      </w:r>
    </w:p>
    <w:p>
      <w:pPr>
        <w:spacing w:before="152"/>
        <w:ind w:left="940" w:right="0" w:firstLine="0"/>
        <w:jc w:val="left"/>
        <w:rPr>
          <w:rFonts w:ascii="Roboto Light" w:hAnsi="Roboto Light"/>
          <w:b w:val="0"/>
          <w:i/>
          <w:sz w:val="20"/>
        </w:rPr>
      </w:pPr>
      <w:r>
        <w:rPr>
          <w:rFonts w:ascii="Roboto Light" w:hAnsi="Roboto Light"/>
          <w:b w:val="0"/>
          <w:i/>
          <w:color w:val="15619E"/>
          <w:sz w:val="20"/>
        </w:rPr>
        <w:fldChar w:fldCharType="begin"/>
      </w:r>
      <w:r>
        <w:instrText>HYPERLINK "https://nkdairyproducts.blogspot.com/2023/10/dairy-products.html?m=1"</w:instrText>
      </w:r>
      <w:r>
        <w:rPr>
          <w:rFonts w:ascii="Roboto Light" w:hAnsi="Roboto Light"/>
          <w:b w:val="0"/>
          <w:i/>
          <w:color w:val="15619E"/>
          <w:sz w:val="20"/>
        </w:rPr>
        <w:fldChar w:fldCharType="separate"/>
      </w:r>
      <w:r>
        <w:rPr>
          <w:rFonts w:ascii="Roboto Light" w:hAnsi="Roboto Light"/>
          <w:b w:val="0"/>
          <w:i/>
          <w:color w:val="15619E"/>
          <w:sz w:val="20"/>
        </w:rPr>
        <w:t>October 11, 2023</w:t>
      </w:r>
      <w:r>
        <w:rPr>
          <w:rFonts w:ascii="Roboto Light" w:hAnsi="Roboto Light"/>
          <w:b w:val="0"/>
          <w:i/>
          <w:color w:val="15619E"/>
          <w:sz w:val="20"/>
        </w:rPr>
        <w:fldChar w:fldCharType="end"/>
      </w:r>
    </w:p>
    <w:p>
      <w:pPr>
        <w:pStyle w:val="15"/>
        <w:spacing w:before="3"/>
        <w:rPr>
          <w:rFonts w:ascii="Roboto Light" w:hAnsi="Roboto Light"/>
          <w:b w:val="0"/>
          <w:i/>
          <w:sz w:val="28"/>
        </w:rPr>
      </w:pPr>
    </w:p>
    <w:p>
      <w:pPr>
        <w:pStyle w:val="15"/>
        <w:spacing w:before="79" w:line="298" w:lineRule="auto"/>
        <w:ind w:left="2742" w:right="158"/>
      </w:pPr>
      <w:r>
        <w:drawing>
          <wp:anchor distT="0" distB="0" distL="0" distR="0" simplePos="0" relativeHeight="117" behindDoc="0" locked="0" layoutInCell="1" hidden="0" allowOverlap="1">
            <wp:simplePos x="0" y="0"/>
            <wp:positionH relativeFrom="page">
              <wp:posOffset>902195</wp:posOffset>
            </wp:positionH>
            <wp:positionV relativeFrom="paragraph">
              <wp:posOffset>34484</wp:posOffset>
            </wp:positionV>
            <wp:extent cx="838977" cy="838977"/>
            <wp:effectExtent l="0" t="0" r="0" b="0"/>
            <wp:wrapNone/>
            <wp:docPr id="126" name="图片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图片 1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8977" cy="83897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5764452</wp:posOffset>
                </wp:positionH>
                <wp:positionV relativeFrom="paragraph">
                  <wp:posOffset>492099</wp:posOffset>
                </wp:positionV>
                <wp:extent cx="915248" cy="228812"/>
                <wp:effectExtent l="0" t="0" r="0" b="0"/>
                <wp:wrapNone/>
                <wp:docPr id="129" name="矩形 12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5248" cy="228812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30" o:spid="_x0000_s130" fillcolor="#FFFFFF" stroked="t" strokeweight="1.0pt" style="position:absolute;&#10;margin-left:453.89386pt;&#10;margin-top:38.747967pt;&#10;width:72.06683pt;&#10;height:18.016703pt;&#10;z-index:-1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color w:val="202020"/>
        </w:rPr>
        <w:t>Dairy products or milk products , also known as lacticinia , are food products made from (or containing) milk . [a] [1] The most common</w:t>
      </w:r>
    </w:p>
    <w:p>
      <w:pPr>
        <w:pStyle w:val="15"/>
        <w:tabs>
          <w:tab w:val="left" w:pos="9888"/>
        </w:tabs>
        <w:spacing w:line="291" w:lineRule="exact"/>
        <w:ind w:left="2742"/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5767876</wp:posOffset>
                </wp:positionH>
                <wp:positionV relativeFrom="paragraph">
                  <wp:posOffset>14413</wp:posOffset>
                </wp:positionV>
                <wp:extent cx="615950" cy="167640"/>
                <wp:effectExtent l="0" t="0" r="0" b="0"/>
                <wp:wrapNone/>
                <wp:docPr id="131" name="文本框 13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5950" cy="16764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32">
                        <w:txbxContent>
                          <w:p>
                            <w:pPr>
                              <w:pStyle w:val="15"/>
                              <w:spacing w:line="264" w:lineRule="exact"/>
                            </w:pPr>
                            <w:r>
                              <w:rPr>
                                <w:color w:val="202020"/>
                              </w:rPr>
                              <w:fldChar w:fldCharType="begin"/>
                            </w:r>
                            <w:r>
                              <w:instrText>HYPERLINK "https://nkdairyproducts.blogspot.com/2023/10/dairy-products.html?m=1"</w:instrText>
                            </w:r>
                            <w:r>
                              <w:rPr>
                                <w:color w:val="202020"/>
                              </w:rPr>
                              <w:fldChar w:fldCharType="separate"/>
                            </w:r>
                            <w:r>
                              <w:rPr>
                                <w:color w:val="202020"/>
                              </w:rPr>
                              <w:t>we . Dairy</w:t>
                            </w:r>
                            <w:r>
                              <w:rPr>
                                <w:color w:val="2020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33" o:spid="_x0000_s133" fillcolor="#FFFFFF" stroked="t" strokeweight="1.0pt" style="position:absolute;&#10;margin-left:454.16348pt;&#10;margin-top:1.134914pt;&#10;width:48.500008pt;&#10;height:13.200001pt;&#10;z-index:-1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61" inset="0mm,0mm,0mm,0mm" o:insetmode="custom" style="layout-flow:horizontal;&#10;v-text-anchor:top;">
                  <w:txbxContent>
                    <w:p>
                      <w:pPr>
                        <w:pStyle w:val="15"/>
                        <w:spacing w:line="264" w:lineRule="exact"/>
                      </w:pPr>
                      <w:r>
                        <w:rPr>
                          <w:color w:val="202020"/>
                        </w:rPr>
                        <w:fldChar w:fldCharType="begin"/>
                      </w:r>
                      <w:r>
                        <w:instrText>HYPERLINK "https://nkdairyproducts.blogspot.com/2023/10/dairy-products.html?m=1"</w:instrText>
                      </w:r>
                      <w:r>
                        <w:rPr>
                          <w:color w:val="202020"/>
                        </w:rPr>
                        <w:fldChar w:fldCharType="separate"/>
                      </w:r>
                      <w:r>
                        <w:rPr>
                          <w:color w:val="202020"/>
                        </w:rPr>
                        <w:t>we . Dairy</w:t>
                      </w:r>
                      <w:r>
                        <w:rPr>
                          <w:color w:val="2020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02020"/>
        </w:rPr>
        <w:t>dairy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animals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 xml:space="preserve">are 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cow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 xml:space="preserve">, 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water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buffalo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 xml:space="preserve">, 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nanny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goat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 xml:space="preserve">and 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e</w:t>
        <w:tab/>
      </w:r>
      <w:r>
        <w:rPr>
          <w:color w:val="202020"/>
          <w:position w:val="5"/>
        </w:rPr>
        <w:fldChar w:fldCharType="begin"/>
      </w:r>
      <w:r>
        <w:instrText>HYPERLINK "https://nkdairyproducts.blogspot.com/2023/10/dairy-products.html?m=1"</w:instrText>
      </w:r>
      <w:r>
        <w:rPr>
          <w:color w:val="202020"/>
          <w:position w:val="5"/>
        </w:rPr>
        <w:fldChar w:fldCharType="separate"/>
      </w:r>
      <w:r>
        <w:rPr>
          <w:color w:val="202020"/>
          <w:position w:val="5"/>
        </w:rPr>
        <w:t>…</w:t>
      </w:r>
      <w:r>
        <w:rPr>
          <w:color w:val="202020"/>
          <w:position w:val="5"/>
        </w:rPr>
        <w:fldChar w:fldCharType="end"/>
      </w:r>
    </w:p>
    <w:p>
      <w:pPr>
        <w:pStyle w:val="15"/>
        <w:spacing w:before="3"/>
        <w:rPr>
          <w:sz w:val="29"/>
        </w:rPr>
      </w:pPr>
    </w:p>
    <w:p>
      <w:pPr>
        <w:pStyle w:val="16"/>
        <w:ind w:right="98"/>
        <w:jc w:val="right"/>
        <w:rPr>
          <w:u w:val="none"/>
        </w:rPr>
      </w:pPr>
      <w:r>
        <w:rPr>
          <w:color w:val="15619E"/>
          <w:u w:val="none"/>
        </w:rPr>
        <w:fldChar w:fldCharType="begin"/>
      </w:r>
      <w:r>
        <w:instrText>HYPERLINK "https://nkdairyproducts.blogspot.com/2023/10/dairy-products.html?m=1"</w:instrText>
      </w:r>
      <w:r>
        <w:rPr>
          <w:color w:val="15619E"/>
          <w:u w:val="none"/>
        </w:rPr>
        <w:fldChar w:fldCharType="separate"/>
      </w:r>
      <w:r>
        <w:rPr>
          <w:color w:val="15619E"/>
          <w:u w:val="none"/>
        </w:rPr>
        <w:t>READ</w:t>
      </w:r>
      <w:r>
        <w:rPr>
          <w:color w:val="15619E"/>
          <w:spacing w:val="28"/>
          <w:u w:val="none"/>
        </w:rPr>
        <w:t xml:space="preserve"> </w:t>
      </w:r>
      <w:r>
        <w:rPr>
          <w:color w:val="15619E"/>
          <w:u w:val="none"/>
        </w:rPr>
        <w:t>MORE</w:t>
      </w:r>
      <w:r>
        <w:rPr>
          <w:color w:val="15619E"/>
          <w:u w:val="none"/>
        </w:rPr>
        <w:fldChar w:fldCharType="end"/>
      </w: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14"/>
        </w:rPr>
      </w:pPr>
    </w:p>
    <w:p>
      <w:pPr>
        <w:pStyle w:val="15"/>
        <w:spacing w:before="79"/>
        <w:ind w:left="4342" w:right="3087"/>
        <w:jc w:val="center"/>
      </w:pPr>
      <w:r>
        <w:drawing>
          <wp:anchor distT="0" distB="0" distL="0" distR="0" simplePos="0" relativeHeight="118" behindDoc="0" locked="0" layoutInCell="1" hidden="0" allowOverlap="1">
            <wp:simplePos x="0" y="0"/>
            <wp:positionH relativeFrom="page">
              <wp:posOffset>3047310</wp:posOffset>
            </wp:positionH>
            <wp:positionV relativeFrom="paragraph">
              <wp:posOffset>53557</wp:posOffset>
            </wp:positionV>
            <wp:extent cx="190675" cy="190676"/>
            <wp:effectExtent l="0" t="0" r="0" b="0"/>
            <wp:wrapNone/>
            <wp:docPr id="134" name="图片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图片 1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675" cy="19067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color w:val="15619E"/>
        </w:rPr>
        <w:fldChar w:fldCharType="begin"/>
      </w:r>
      <w:r>
        <w:instrText>HYPERLINK "https://www.blogger.com/"</w:instrText>
      </w:r>
      <w:r>
        <w:rPr>
          <w:color w:val="15619E"/>
        </w:rPr>
        <w:fldChar w:fldCharType="separate"/>
      </w:r>
      <w:r>
        <w:rPr>
          <w:color w:val="15619E"/>
        </w:rPr>
        <w:t>Powered by Blogger</w:t>
      </w:r>
      <w:r>
        <w:rPr>
          <w:color w:val="15619E"/>
        </w:rPr>
        <w:fldChar w:fldCharType="end"/>
      </w:r>
    </w:p>
    <w:p>
      <w:pPr>
        <w:pStyle w:val="15"/>
        <w:rPr>
          <w:sz w:val="20"/>
        </w:rPr>
      </w:pPr>
    </w:p>
    <w:p>
      <w:pPr>
        <w:spacing w:before="90"/>
        <w:ind w:left="4285" w:right="3446" w:firstLine="0"/>
        <w:jc w:val="center"/>
        <w:rPr>
          <w:sz w:val="15"/>
        </w:rPr>
      </w:pPr>
      <w:r>
        <w:rPr>
          <w:color w:val="202020"/>
          <w:w w:val="104"/>
          <w:sz w:val="15"/>
        </w:rPr>
        <w:t xml:space="preserve">Theme images by </w:t>
      </w:r>
      <w:r>
        <w:rPr>
          <w:color w:val="15619E"/>
          <w:w w:val="104"/>
          <w:sz w:val="15"/>
        </w:rPr>
        <w:fldChar w:fldCharType="begin"/>
      </w:r>
      <w:r>
        <w:instrText>HYPERLINK "http://www.offset.com/photos/394244"</w:instrText>
      </w:r>
      <w:r>
        <w:rPr>
          <w:color w:val="15619E"/>
          <w:w w:val="104"/>
          <w:sz w:val="15"/>
        </w:rPr>
        <w:fldChar w:fldCharType="separate"/>
      </w:r>
      <w:r>
        <w:rPr>
          <w:color w:val="15619E"/>
          <w:w w:val="104"/>
          <w:sz w:val="15"/>
        </w:rPr>
        <w:t>Michael Elkan</w:t>
      </w:r>
      <w:r>
        <w:rPr>
          <w:color w:val="15619E"/>
          <w:w w:val="104"/>
          <w:sz w:val="15"/>
        </w:rPr>
        <w:fldChar w:fldCharType="end"/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"/>
        <w:rPr>
          <w:sz w:val="14"/>
        </w:rPr>
      </w:pP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368298</wp:posOffset>
                </wp:positionH>
                <wp:positionV relativeFrom="paragraph">
                  <wp:posOffset>142841</wp:posOffset>
                </wp:positionV>
                <wp:extent cx="2755901" cy="28937"/>
                <wp:effectExtent l="0" t="0" r="0" b="0"/>
                <wp:wrapTopAndBottom/>
                <wp:docPr id="137" name="矩形 13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55901" cy="28937"/>
                        </a:xfrm>
                        <a:prstGeom prst="rect"/>
                        <a:solidFill>
                          <a:srgbClr val="000000">
                            <a:alpha val="10000"/>
                          </a:srgbClr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38" o:spid="_x0000_s138" fillcolor="#000000" stroked="t" strokeweight="1.0pt" style="position:absolute;&#10;margin-left:28.99992pt;&#10;margin-top:11.247374pt;&#10;width:217.00009pt;&#10;height:2.2785203pt;&#10;mso-position-horizontal:absolute;&#10;mso-position-horizontal-relative:page;&#10;mso-position-vertical:absolute;&#10;mso-wrap-distance-left:0.0pt;&#10;mso-wrap-distance-right:0.0pt;">
                <v:fill opacity="6553f"/>
                <v:stroke color="#000000"/>
                <w10:wrap type="topAndBottom"/>
              </v:rect>
            </w:pict>
          </mc:Fallback>
        </mc:AlternateContent>
      </w:r>
    </w:p>
    <w:p>
      <w:pPr>
        <w:spacing w:after="0"/>
        <w:rPr>
          <w:sz w:val="14"/>
        </w:rPr>
        <w:sectPr>
          <w:pgSz w:w="11900" w:h="16820"/>
          <w:pgMar w:top="560" w:right="1280" w:bottom="280" w:left="480" w:header="0" w:footer="0" w:gutter="0"/>
          <w:docGrid w:linePitch="312" w:charSpace="0"/>
        </w:sectPr>
      </w:pPr>
    </w:p>
    <w:p>
      <w:pPr>
        <w:pStyle w:val="15"/>
        <w:ind w:left="10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2756535" cy="4749800"/>
                <wp:effectExtent l="0" t="0" r="0" b="0"/>
                <wp:docPr id="139" name="组合 13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40" name="组合 140"/>
                      <wpg:cNvGrpSpPr/>
                      <wpg:grpSpPr>
                        <a:xfrm rot="0">
                          <a:off x="0" y="0"/>
                          <a:ext cx="2756535" cy="4749800"/>
                          <a:chOff x="0" y="0"/>
                          <a:chExt cx="2756535" cy="47498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41" name="矩形 141"/>
                        <wps:cNvSpPr/>
                        <wps:spPr>
                          <a:xfrm rot="0">
                            <a:off x="0" y="0"/>
                            <a:ext cx="2756535" cy="4749800"/>
                          </a:xfrm>
                          <a:prstGeom prst="rect"/>
                          <a:solidFill>
                            <a:srgbClr val="000000">
                              <a:alpha val="10000"/>
                            </a:srgbClr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42" name="矩形 142"/>
                        <wps:cNvSpPr/>
                        <wps:spPr>
                          <a:xfrm rot="0">
                            <a:off x="153035" y="3541395"/>
                            <a:ext cx="2402840" cy="581660"/>
                          </a:xfrm>
                          <a:prstGeom prst="rect"/>
                          <a:solidFill>
                            <a:srgbClr val="FFFFFF"/>
                          </a:solidFill>
                          <a:ln w="9533" cmpd="sng" cap="flat">
                            <a:solidFill>
                              <a:srgbClr val="CCCCCC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43" name="矩形 143"/>
                        <wps:cNvSpPr/>
                        <wps:spPr>
                          <a:xfrm rot="0">
                            <a:off x="786765" y="538480"/>
                            <a:ext cx="1134745" cy="1134745"/>
                          </a:xfrm>
                          <a:prstGeom prst="rect"/>
                          <a:solidFill>
                            <a:srgbClr val="FFFFFF"/>
                          </a:solidFill>
                          <a:ln w="9533" cmpd="sng" cap="flat">
                            <a:solidFill>
                              <a:srgbClr val="6F6F6F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44" name="矩形 144"/>
                        <wps:cNvSpPr/>
                        <wps:spPr>
                          <a:xfrm rot="0">
                            <a:off x="1137920" y="889634"/>
                            <a:ext cx="432434" cy="432435"/>
                          </a:xfrm>
                          <a:prstGeom prst="rect"/>
                          <a:solidFill>
                            <a:srgbClr val="6F6F6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146" name="图片 14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383790" y="3218180"/>
                            <a:ext cx="114934" cy="7111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48" name="图片 14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383790" y="3799840"/>
                            <a:ext cx="114934" cy="7111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50" name="图片 15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91135" y="190500"/>
                            <a:ext cx="153034" cy="15303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51" name="文本框 151"/>
                        <wps:cNvSpPr/>
                        <wps:spPr>
                          <a:xfrm rot="0">
                            <a:off x="10160" y="10160"/>
                            <a:ext cx="2688590" cy="467995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52">
                          <w:txbxContent>
                            <w:p>
                              <w:pPr>
                                <w:spacing w:before="0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6" w:line="240" w:lineRule="auto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08" w:right="1108"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02020"/>
                                  <w:sz w:val="20"/>
                                </w:rPr>
                                <w:fldChar w:fldCharType="begin"/>
                              </w:r>
                              <w:r>
                                <w:instrText>HYPERLINK "https://www.blogger.com/profile/09292798512852621032"</w:instrText>
                              </w:r>
                              <w:r>
                                <w:rPr>
                                  <w:b/>
                                  <w:color w:val="202020"/>
                                  <w:sz w:val="20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color w:val="202020"/>
                                  <w:sz w:val="20"/>
                                </w:rPr>
                                <w:t>NK DAIRY PRODUCTS</w:t>
                              </w:r>
                              <w:r>
                                <w:rPr>
                                  <w:b/>
                                  <w:color w:val="202020"/>
                                  <w:sz w:val="20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176"/>
                                <w:ind w:left="1108" w:right="1108"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5619E"/>
                                  <w:sz w:val="18"/>
                                </w:rPr>
                                <w:fldChar w:fldCharType="begin"/>
                              </w:r>
                              <w:r>
                                <w:instrText>HYPERLINK "https://www.blogger.com/profile/09292798512852621032"</w:instrText>
                              </w:r>
                              <w:r>
                                <w:rPr>
                                  <w:color w:val="15619E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color w:val="15619E"/>
                                  <w:sz w:val="18"/>
                                </w:rPr>
                                <w:t>VISIT PROFILE</w:t>
                              </w:r>
                              <w:r>
                                <w:rPr>
                                  <w:color w:val="15619E"/>
                                  <w:sz w:val="18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0" w:line="240" w:lineRule="auto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 w:line="694" w:lineRule="auto"/>
                                <w:ind w:left="225" w:right="2494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02020"/>
                                  <w:sz w:val="24"/>
                                </w:rPr>
                                <w:t>Archive Labels</w:t>
                              </w:r>
                            </w:p>
                            <w:p>
                              <w:pPr>
                                <w:spacing w:before="2"/>
                                <w:ind w:left="22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5619E"/>
                                  <w:sz w:val="24"/>
                                </w:rPr>
                                <w:fldChar w:fldCharType="begin"/>
                              </w:r>
                              <w:r>
                                <w:instrText>HYPERLINK "https://www.blogger.com/go/report-abuse"</w:instrText>
                              </w:r>
                              <w:r>
                                <w:rPr>
                                  <w:color w:val="15619E"/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color w:val="15619E"/>
                                  <w:sz w:val="24"/>
                                </w:rPr>
                                <w:t>Report Abuse</w:t>
                              </w:r>
                              <w:r>
                                <w:rPr>
                                  <w:color w:val="15619E"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53" o:spid="_x0000_s153" coordorigin="579,559" coordsize="4341,7480" style="width:217.05pt;&#10;height:374.00003pt;">
                <v:rect type="#_x0000_t1" id="矩形 154" o:spid="_x0000_s154" style="position:absolute;&#10;left:579;&#10;top:559;&#10;width:4341;&#10;height:7480;" fillcolor="#000000" stroked="t" strokeweight="1.0pt">
                  <v:fill opacity="6553f"/>
                  <v:stroke color="#000000"/>
                </v:rect>
                <v:rect type="#_x0000_t1" id="矩形 155" o:spid="_x0000_s155" style="position:absolute;&#10;left:820;&#10;top:6136;&#10;width:3783;&#10;height:915;" fillcolor="#FFFFFF" stroked="t" strokeweight="0.750696pt">
                  <v:stroke color="#CCCCCC"/>
                </v:rect>
                <v:rect type="#_x0000_t1" id="矩形 156" o:spid="_x0000_s156" style="position:absolute;&#10;left:1818;&#10;top:1408;&#10;width:1787;&#10;height:1786;" fillcolor="#FFFFFF" stroked="t" strokeweight="0.750696pt">
                  <v:stroke color="#6F6F6F"/>
                </v:rect>
                <v:rect type="#_x0000_t1" id="矩形 157" o:spid="_x0000_s157" style="position:absolute;&#10;left:2371;&#10;top:1960;&#10;width:680;&#10;height:681;" fillcolor="#6F6F6F" stroked="t" strokeweight="1.0pt">
                  <v:stroke color="#000000"/>
                </v:rect>
                <v:shape type="#_x0000_t75" id="图片 158" o:spid="_x0000_s158" style="position:absolute;&#10;left:4333;&#10;top:5628;&#10;width:181;&#10;height:111;" filled="f" stroked="f" strokeweight="1.0pt">
                  <v:imagedata r:id="rId17" o:title="1991444401699099903172"/>
                  <o:lock aspectratio="t"/>
                  <v:stroke color="#000000"/>
                </v:shape>
                <v:shape type="#_x0000_t75" id="图片 159" o:spid="_x0000_s159" style="position:absolute;&#10;left:4333;&#10;top:6544;&#10;width:181;&#10;height:111;" filled="f" stroked="f" strokeweight="1.0pt">
                  <v:imagedata r:id="rId18" o:title="1779929441699099903173"/>
                  <o:lock aspectratio="t"/>
                  <v:stroke color="#000000"/>
                </v:shape>
                <v:shape type="#_x0000_t75" id="图片 160" o:spid="_x0000_s160" style="position:absolute;&#10;left:880;&#10;top:859;&#10;width:240;&#10;height:240;" filled="f" stroked="f" strokeweight="1.0pt">
                  <v:imagedata r:id="rId19" o:title="646552041699099903175"/>
                  <o:lock aspectratio="t"/>
                  <v:stroke color="#000000"/>
                </v:shape>
                <v:shape type="#_x0000_t75" id="图片 161" o:spid="_x0000_s161" style="position:absolute;&#10;left:1818;&#10;top:4365;&#10;width:1787;&#10;height:375;" filled="f" stroked="f" strokeweight="1.0pt">
                  <v:imagedata/>
                  <o:lock aspectratio="t"/>
                  <v:stroke color="#000000"/>
                </v:shape>
                <v:shape type="#_x0000_t202" id="文本框 162" o:spid="_x0000_s162" style="position:absolute;&#10;left:595;&#10;top:576;&#10;width:4234;&#10;height:7370;&#10;mso-wrap-style:square;" fillcolor="#FFFFFF" stroked="t" strokeweight="1.0pt">
                  <v:textbox id="867" inset="0mm,0mm,0mm,0mm" o:insetmode="custom" style="layout-flow:horizontal;&#10;v-text-anchor:top;">
                    <w:txbxContent>
                      <w:p>
                        <w:pPr>
                          <w:spacing w:before="0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6" w:line="240" w:lineRule="auto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108" w:right="1108" w:firstLine="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02020"/>
                            <w:sz w:val="20"/>
                          </w:rPr>
                          <w:fldChar w:fldCharType="begin"/>
                        </w:r>
                        <w:r>
                          <w:instrText>HYPERLINK "https://www.blogger.com/profile/09292798512852621032"</w:instrText>
                        </w:r>
                        <w:r>
                          <w:rPr>
                            <w:b/>
                            <w:color w:val="202020"/>
                            <w:sz w:val="20"/>
                          </w:rPr>
                          <w:fldChar w:fldCharType="separate"/>
                        </w:r>
                        <w:r>
                          <w:rPr>
                            <w:b/>
                            <w:color w:val="202020"/>
                            <w:sz w:val="20"/>
                          </w:rPr>
                          <w:t>NK DAIRY PRODUCTS</w:t>
                        </w:r>
                        <w:r>
                          <w:rPr>
                            <w:b/>
                            <w:color w:val="202020"/>
                            <w:sz w:val="20"/>
                          </w:rPr>
                          <w:fldChar w:fldCharType="end"/>
                        </w:r>
                      </w:p>
                      <w:p>
                        <w:pPr>
                          <w:spacing w:before="0" w:line="240" w:lineRule="auto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176"/>
                          <w:ind w:left="1108" w:right="1108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15619E"/>
                            <w:sz w:val="18"/>
                          </w:rPr>
                          <w:fldChar w:fldCharType="begin"/>
                        </w:r>
                        <w:r>
                          <w:instrText>HYPERLINK "https://www.blogger.com/profile/09292798512852621032"</w:instrText>
                        </w:r>
                        <w:r>
                          <w:rPr>
                            <w:color w:val="15619E"/>
                            <w:sz w:val="18"/>
                          </w:rPr>
                          <w:fldChar w:fldCharType="separate"/>
                        </w:r>
                        <w:r>
                          <w:rPr>
                            <w:color w:val="15619E"/>
                            <w:sz w:val="18"/>
                          </w:rPr>
                          <w:t>VISIT PROFILE</w:t>
                        </w:r>
                        <w:r>
                          <w:rPr>
                            <w:color w:val="15619E"/>
                            <w:sz w:val="18"/>
                          </w:rPr>
                          <w:fldChar w:fldCharType="end"/>
                        </w:r>
                      </w:p>
                      <w:p>
                        <w:pPr>
                          <w:spacing w:before="0" w:line="240" w:lineRule="auto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10" w:line="240" w:lineRule="auto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 w:line="694" w:lineRule="auto"/>
                          <w:ind w:left="225" w:right="2494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02020"/>
                            <w:sz w:val="24"/>
                          </w:rPr>
                          <w:t>Archive Labels</w:t>
                        </w:r>
                      </w:p>
                      <w:p>
                        <w:pPr>
                          <w:spacing w:before="2"/>
                          <w:ind w:left="22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15619E"/>
                            <w:sz w:val="24"/>
                          </w:rPr>
                          <w:fldChar w:fldCharType="begin"/>
                        </w:r>
                        <w:r>
                          <w:instrText>HYPERLINK "https://www.blogger.com/go/report-abuse"</w:instrText>
                        </w:r>
                        <w:r>
                          <w:rPr>
                            <w:color w:val="15619E"/>
                            <w:sz w:val="24"/>
                          </w:rPr>
                          <w:fldChar w:fldCharType="separate"/>
                        </w:r>
                        <w:r>
                          <w:rPr>
                            <w:color w:val="15619E"/>
                            <w:sz w:val="24"/>
                          </w:rPr>
                          <w:t>Report Abuse</w:t>
                        </w:r>
                        <w:r>
                          <w:rPr>
                            <w:color w:val="15619E"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sectPr>
      <w:pgSz w:w="11900" w:h="16820"/>
      <w:pgMar w:top="560" w:right="1280" w:bottom="280" w:left="48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Light">
    <w:altName w:val="Times New Roman"/>
    <w:panose1 w:val="00000000000000000000"/>
    <w:charset w:val="00"/>
    <w:family w:val="auto"/>
    <w:pitch w:val="variable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Roboto">
    <w:panose1 w:val="00000000000000000000"/>
    <w:charset w:val="00"/>
    <w:family w:val="auto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eastAsia="Roboto" w:cs="Roboto" w:hAnsi="Roboto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Roboto" w:eastAsia="Roboto" w:cs="Roboto" w:hAnsi="Roboto"/>
      <w:sz w:val="22"/>
      <w:szCs w:val="22"/>
      <w:lang w:val="en-US" w:eastAsia="en-US" w:bidi="ar-SA"/>
    </w:rPr>
  </w:style>
  <w:style w:type="paragraph" w:customStyle="1" w:styleId="16">
    <w:name w:val="Heading 1"/>
    <w:basedOn w:val="0"/>
    <w:pPr>
      <w:outlineLvl w:val="1"/>
    </w:pPr>
    <w:rPr>
      <w:rFonts w:ascii="Roboto" w:eastAsia="Roboto" w:cs="Roboto" w:hAnsi="Roboto"/>
      <w:b/>
      <w:bCs/>
      <w:sz w:val="22"/>
      <w:szCs w:val="22"/>
      <w:u w:val="single" w:color="000000"/>
      <w:lang w:val="en-US" w:eastAsia="en-US" w:bidi="ar-SA"/>
    </w:rPr>
  </w:style>
  <w:style w:type="paragraph" w:styleId="17">
    <w:name w:val="Title"/>
    <w:basedOn w:val="0"/>
    <w:pPr>
      <w:spacing w:before="45"/>
      <w:ind w:left="1060"/>
    </w:pPr>
    <w:rPr>
      <w:rFonts w:ascii="Roboto" w:eastAsia="Roboto" w:cs="Roboto" w:hAnsi="Roboto"/>
      <w:b/>
      <w:bCs/>
      <w:sz w:val="36"/>
      <w:szCs w:val="36"/>
      <w:lang w:val="en-US" w:eastAsia="en-US" w:bidi="ar-SA"/>
    </w:rPr>
  </w:style>
  <w:style w:type="paragraph" w:customStyle="1" w:styleId="18">
    <w:name w:val="List Paragraph"/>
    <w:basedOn w:val="0"/>
    <w:rPr>
      <w:lang w:val="en-US" w:eastAsia="en-US" w:bidi="ar-SA"/>
    </w:rPr>
  </w:style>
  <w:style w:type="paragraph" w:customStyle="1" w:styleId="19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jpeg"/><Relationship Id="rId4" Type="http://schemas.openxmlformats.org/officeDocument/2006/relationships/image" Target="media/8.jpeg"/><Relationship Id="rId5" Type="http://schemas.openxmlformats.org/officeDocument/2006/relationships/image" Target="media/11.jpeg"/><Relationship Id="rId6" Type="http://schemas.openxmlformats.org/officeDocument/2006/relationships/image" Target="media/14.jpeg"/><Relationship Id="rId7" Type="http://schemas.openxmlformats.org/officeDocument/2006/relationships/image" Target="media/41.jpeg"/><Relationship Id="rId8" Type="http://schemas.openxmlformats.org/officeDocument/2006/relationships/image" Target="media/46.jpeg"/><Relationship Id="rId9" Type="http://schemas.openxmlformats.org/officeDocument/2006/relationships/image" Target="media/61.jpeg"/><Relationship Id="rId10" Type="http://schemas.openxmlformats.org/officeDocument/2006/relationships/image" Target="media/100.jpeg"/><Relationship Id="rId11" Type="http://schemas.openxmlformats.org/officeDocument/2006/relationships/image" Target="media/2.png"/><Relationship Id="rId12" Type="http://schemas.openxmlformats.org/officeDocument/2006/relationships/image" Target="media/127.jpeg"/><Relationship Id="rId13" Type="http://schemas.openxmlformats.org/officeDocument/2006/relationships/image" Target="media/135.png"/><Relationship Id="rId14" Type="http://schemas.openxmlformats.org/officeDocument/2006/relationships/image" Target="media/145.png"/><Relationship Id="rId15" Type="http://schemas.openxmlformats.org/officeDocument/2006/relationships/image" Target="media/147.png"/><Relationship Id="rId16" Type="http://schemas.openxmlformats.org/officeDocument/2006/relationships/image" Target="media/149.png"/><Relationship Id="rId17" Type="http://schemas.openxmlformats.org/officeDocument/2006/relationships/image" Target="media/145.png"/><Relationship Id="rId18" Type="http://schemas.openxmlformats.org/officeDocument/2006/relationships/image" Target="media/147.png"/><Relationship Id="rId19" Type="http://schemas.openxmlformats.org/officeDocument/2006/relationships/image" Target="media/149.png"/><Relationship Id="rId20" Type="http://schemas.openxmlformats.org/officeDocument/2006/relationships/styles" Target="styles.xml"/><Relationship Id="rId2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8</Pages>
  <Words>567</Words>
  <Characters>3116</Characters>
  <Lines>134</Lines>
  <Paragraphs>49</Paragraphs>
  <CharactersWithSpaces>3628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2023-11-04T12:06:00Z</dcterms:created>
  <dcterms:modified xsi:type="dcterms:W3CDTF">2023-11-04T09:42:19Z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2023-10-24T16:00:00Z</vt:filetime>
  </property>
  <property fmtid="{D5CDD505-2E9C-101B-9397-08002B2CF9AE}" pid="3" name="Creator">
    <vt:lpwstr>Mozilla/5.0 (Linux; Android 10; K) AppleWebKit/537.36 (KHTML, like Gecko) Chrome/116.0.0.0 Mobile Safari/537.36</vt:lpwstr>
  </property>
  <property fmtid="{D5CDD505-2E9C-101B-9397-08002B2CF9AE}" pid="4" name="LastSaved">
    <vt:filetime>2023-11-03T16:00:00Z</vt:filetime>
  </property>
</Properties>
</file>