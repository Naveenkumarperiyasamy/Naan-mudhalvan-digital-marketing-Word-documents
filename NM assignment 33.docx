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3"/>
        <w:ind w:left="0" w:right="98" w:firstLine="0"/>
        <w:jc w:val="right"/>
        <w:rPr>
          <w:color w:val="ABABAB"/>
          <w:w w:val="130"/>
          <w:sz w:val="18"/>
        </w:rPr>
      </w:pPr>
    </w:p>
    <w:p>
      <w:pPr>
        <w:spacing w:before="73"/>
        <w:ind w:left="0" w:right="98" w:firstLine="0"/>
        <w:jc w:val="right"/>
        <w:rPr>
          <w:color w:val="ABABAB"/>
          <w:w w:val="130"/>
          <w:sz w:val="18"/>
        </w:rPr>
      </w:pPr>
    </w:p>
    <w:p>
      <w:pPr>
        <w:spacing w:before="73"/>
        <w:ind w:left="0" w:right="98" w:firstLine="0"/>
        <w:jc w:val="right"/>
        <w:rPr>
          <w:color w:val="ABABAB"/>
          <w:w w:val="130"/>
          <w:sz w:val="18"/>
        </w:rPr>
      </w:pPr>
    </w:p>
    <w:p>
      <w:pPr>
        <w:spacing w:before="73"/>
        <w:ind w:left="0" w:right="98" w:firstLine="0"/>
        <w:jc w:val="right"/>
        <w:rPr>
          <w:color w:val="ABABAB"/>
          <w:w w:val="130"/>
          <w:sz w:val="18"/>
        </w:rPr>
      </w:pPr>
    </w:p>
    <w:p>
      <w:pPr>
        <w:spacing w:before="73"/>
        <w:ind w:left="0" w:right="98" w:firstLine="0"/>
        <w:jc w:val="right"/>
        <w:rPr>
          <w:color w:val="ABABAB"/>
          <w:w w:val="130"/>
          <w:sz w:val="18"/>
        </w:rPr>
      </w:pPr>
    </w:p>
    <w:p>
      <w:pPr>
        <w:spacing w:before="73"/>
        <w:ind w:left="0" w:right="98" w:firstLine="0"/>
        <w:jc w:val="right"/>
        <w:rPr>
          <w:sz w:val="18"/>
        </w:rPr>
      </w:pPr>
      <w:r>
        <w:rPr>
          <w:color w:val="ABABAB"/>
          <w:w w:val="130"/>
          <w:sz w:val="18"/>
        </w:rPr>
        <w:t>Create with Canva</w:t>
      </w:r>
    </w:p>
    <w:p>
      <w:pPr>
        <w:spacing w:before="0" w:line="240" w:lineRule="auto"/>
        <w:rPr>
          <w:sz w:val="20"/>
        </w:rPr>
      </w:pPr>
      <w:r>
        <w:rPr>
          <w:sz w:val="20"/>
        </w:rPr>
        <w:t>https://www.canva.com/design/DAFw8kNVCyQ/Ouf5TVfeSFqUOon0RXHsPw/view?utm_content=DAFw8kNVCyQ&amp;utm_campaign=share_your_design&amp;utm_medium=link&amp;utm_source=shareyourdesignpanel</w:t>
      </w: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920" w:right="800" w:bottom="280" w:left="1560" w:header="0" w:footer="0" w:gutter="0"/>
          <w:docGrid w:linePitch="312" w:charSpace="0"/>
        </w:sectPr>
      </w:pPr>
    </w:p>
    <w:p>
      <w:pPr>
        <w:pStyle w:val="16"/>
        <w:spacing w:line="295" w:lineRule="auto"/>
      </w:pPr>
      <w:r>
        <w:rPr>
          <w:w w:val="60"/>
        </w:rPr>
        <w:t>NK</w:t>
      </w:r>
      <w:r>
        <w:rPr>
          <w:spacing w:val="-24"/>
          <w:w w:val="60"/>
        </w:rPr>
        <w:t xml:space="preserve"> </w:t>
      </w:r>
      <w:r>
        <w:rPr>
          <w:spacing w:val="-4"/>
          <w:w w:val="60"/>
        </w:rPr>
        <w:t xml:space="preserve">DAIRY </w:t>
      </w:r>
      <w:r>
        <w:rPr>
          <w:w w:val="55"/>
        </w:rPr>
        <w:t>PRODUCT</w:t>
      </w:r>
    </w:p>
    <w:p>
      <w:pPr>
        <w:spacing w:before="0" w:line="240" w:lineRule="auto"/>
        <w:rPr>
          <w:sz w:val="40"/>
        </w:rPr>
      </w:pPr>
      <w:r>
        <w:br w:type="column"/>
      </w:r>
    </w:p>
    <w:p>
      <w:pPr>
        <w:spacing w:before="4" w:line="240" w:lineRule="auto"/>
        <w:rPr>
          <w:sz w:val="31"/>
        </w:rPr>
      </w:pPr>
    </w:p>
    <w:p>
      <w:pPr>
        <w:pStyle w:val="15"/>
        <w:spacing w:line="290" w:lineRule="auto"/>
        <w:ind w:left="334" w:right="2208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4134754</wp:posOffset>
                </wp:positionH>
                <wp:positionV relativeFrom="paragraph">
                  <wp:posOffset>-437564</wp:posOffset>
                </wp:positionV>
                <wp:extent cx="1372870" cy="1216025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2870" cy="1216025"/>
                        </a:xfrm>
                        <a:prstGeom prst="rect"/>
                        <a:solidFill>
                          <a:srgbClr val="37B5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37B5FF" stroked="t" strokeweight="1.0pt" style="position:absolute;&#10;margin-left:325.57123pt;&#10;margin-top:-34.453922pt;&#10;width:108.1pt;&#10;height:95.75pt;&#10;z-index:-7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5224262</wp:posOffset>
                </wp:positionH>
                <wp:positionV relativeFrom="paragraph">
                  <wp:posOffset>-147092</wp:posOffset>
                </wp:positionV>
                <wp:extent cx="191770" cy="1275080"/>
                <wp:effectExtent l="0" t="0" r="0" b="0"/>
                <wp:wrapNone/>
                <wp:docPr id="3" name="文本框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770" cy="12750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4">
                        <w:txbxContent>
                          <w:p>
                            <w:pPr>
                              <w:spacing w:before="44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BABAB"/>
                                <w:spacing w:val="6"/>
                                <w:w w:val="88"/>
                                <w:sz w:val="16"/>
                              </w:rPr>
                              <w:fldChar w:fldCharType="begin"/>
                            </w:r>
                            <w:r>
                              <w:instrText>HYPERLINK "mailto:nkdairyproducts@gmail.com"</w:instrText>
                            </w:r>
                            <w:r>
                              <w:rPr>
                                <w:color w:val="ABABAB"/>
                                <w:spacing w:val="6"/>
                                <w:w w:val="88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  <w:spacing w:val="6"/>
                                <w:w w:val="88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ABABAB"/>
                                <w:spacing w:val="6"/>
                                <w:w w:val="87"/>
                                <w:sz w:val="16"/>
                              </w:rPr>
                              <w:t>k</w:t>
                            </w:r>
                            <w:r>
                              <w:rPr>
                                <w:color w:val="ABABAB"/>
                                <w:spacing w:val="6"/>
                                <w:w w:val="89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color w:val="ABABAB"/>
                                <w:spacing w:val="6"/>
                                <w:w w:val="87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ABABAB"/>
                                <w:spacing w:val="6"/>
                                <w:w w:val="11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ABABAB"/>
                                <w:spacing w:val="6"/>
                                <w:w w:val="86"/>
                                <w:sz w:val="16"/>
                              </w:rPr>
                              <w:t>y</w:t>
                            </w:r>
                            <w:r>
                              <w:rPr>
                                <w:color w:val="ABABAB"/>
                                <w:spacing w:val="6"/>
                                <w:w w:val="88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ABABAB"/>
                                <w:spacing w:val="6"/>
                                <w:w w:val="11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ABABAB"/>
                                <w:spacing w:val="6"/>
                                <w:w w:val="8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ABABAB"/>
                                <w:spacing w:val="6"/>
                                <w:w w:val="89"/>
                                <w:sz w:val="16"/>
                              </w:rPr>
                              <w:t>d</w:t>
                            </w:r>
                            <w:r>
                              <w:rPr>
                                <w:color w:val="ABABAB"/>
                                <w:spacing w:val="6"/>
                                <w:w w:val="8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color w:val="ABABAB"/>
                                <w:spacing w:val="6"/>
                                <w:w w:val="8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ABABAB"/>
                                <w:spacing w:val="6"/>
                                <w:w w:val="14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color w:val="ABABAB"/>
                                <w:spacing w:val="6"/>
                                <w:w w:val="89"/>
                                <w:sz w:val="16"/>
                              </w:rPr>
                              <w:t>s</w:t>
                            </w:r>
                            <w:r>
                              <w:rPr>
                                <w:color w:val="ABABAB"/>
                                <w:spacing w:val="6"/>
                                <w:w w:val="83"/>
                                <w:sz w:val="16"/>
                              </w:rPr>
                              <w:t>@g</w:t>
                            </w:r>
                            <w:r>
                              <w:rPr>
                                <w:color w:val="ABABAB"/>
                                <w:spacing w:val="6"/>
                                <w:w w:val="8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ABABAB"/>
                                <w:spacing w:val="6"/>
                                <w:w w:val="8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ABABAB"/>
                                <w:spacing w:val="6"/>
                                <w:w w:val="87"/>
                                <w:sz w:val="16"/>
                              </w:rPr>
                              <w:t>i</w:t>
                            </w:r>
                            <w:r>
                              <w:rPr>
                                <w:color w:val="ABABAB"/>
                                <w:spacing w:val="6"/>
                                <w:w w:val="113"/>
                                <w:sz w:val="16"/>
                              </w:rPr>
                              <w:t>l</w:t>
                            </w:r>
                            <w:r>
                              <w:rPr>
                                <w:color w:val="ABABAB"/>
                                <w:spacing w:val="6"/>
                                <w:w w:val="63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ABABAB"/>
                                <w:spacing w:val="6"/>
                                <w:w w:val="8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ABABAB"/>
                                <w:spacing w:val="6"/>
                                <w:w w:val="8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color w:val="ABABAB"/>
                                <w:w w:val="8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ABABAB"/>
                                <w:spacing w:val="6"/>
                                <w:w w:val="88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" o:spid="_x0000_s5" fillcolor="#FFFFFF" stroked="t" strokeweight="1.0pt" style="position:absolute;&#10;margin-left:411.35922pt;&#10;margin-top:-11.582092pt;&#10;width:15.10002pt;&#10;height:100.40001pt;&#10;z-index:-6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48" inset="0mm,0mm,0mm,0mm" o:insetmode="custom" style="layout-flow:vertical;&#10;mso-layout-flow-alt:bottom-to-top;&#10;v-text-anchor:top;">
                  <w:txbxContent>
                    <w:p>
                      <w:pPr>
                        <w:spacing w:before="44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ABABAB"/>
                          <w:spacing w:val="6"/>
                          <w:w w:val="88"/>
                          <w:sz w:val="16"/>
                        </w:rPr>
                        <w:fldChar w:fldCharType="begin"/>
                      </w:r>
                      <w:r>
                        <w:instrText>HYPERLINK "mailto:nkdairyproducts@gmail.com"</w:instrText>
                      </w:r>
                      <w:r>
                        <w:rPr>
                          <w:color w:val="ABABAB"/>
                          <w:spacing w:val="6"/>
                          <w:w w:val="88"/>
                          <w:sz w:val="16"/>
                        </w:rPr>
                        <w:fldChar w:fldCharType="separate"/>
                      </w:r>
                      <w:r>
                        <w:rPr>
                          <w:color w:val="ABABAB"/>
                          <w:spacing w:val="6"/>
                          <w:w w:val="88"/>
                          <w:sz w:val="16"/>
                        </w:rPr>
                        <w:t>n</w:t>
                      </w:r>
                      <w:r>
                        <w:rPr>
                          <w:color w:val="ABABAB"/>
                          <w:spacing w:val="6"/>
                          <w:w w:val="87"/>
                          <w:sz w:val="16"/>
                        </w:rPr>
                        <w:t>k</w:t>
                      </w:r>
                      <w:r>
                        <w:rPr>
                          <w:color w:val="ABABAB"/>
                          <w:spacing w:val="6"/>
                          <w:w w:val="89"/>
                          <w:sz w:val="16"/>
                        </w:rPr>
                        <w:t>da</w:t>
                      </w:r>
                      <w:r>
                        <w:rPr>
                          <w:color w:val="ABABAB"/>
                          <w:spacing w:val="6"/>
                          <w:w w:val="87"/>
                          <w:sz w:val="16"/>
                        </w:rPr>
                        <w:t>i</w:t>
                      </w:r>
                      <w:r>
                        <w:rPr>
                          <w:color w:val="ABABAB"/>
                          <w:spacing w:val="6"/>
                          <w:w w:val="116"/>
                          <w:sz w:val="16"/>
                        </w:rPr>
                        <w:t>r</w:t>
                      </w:r>
                      <w:r>
                        <w:rPr>
                          <w:color w:val="ABABAB"/>
                          <w:spacing w:val="6"/>
                          <w:w w:val="86"/>
                          <w:sz w:val="16"/>
                        </w:rPr>
                        <w:t>y</w:t>
                      </w:r>
                      <w:r>
                        <w:rPr>
                          <w:color w:val="ABABAB"/>
                          <w:spacing w:val="6"/>
                          <w:w w:val="88"/>
                          <w:sz w:val="16"/>
                        </w:rPr>
                        <w:t>p</w:t>
                      </w:r>
                      <w:r>
                        <w:rPr>
                          <w:color w:val="ABABAB"/>
                          <w:spacing w:val="6"/>
                          <w:w w:val="116"/>
                          <w:sz w:val="16"/>
                        </w:rPr>
                        <w:t>r</w:t>
                      </w:r>
                      <w:r>
                        <w:rPr>
                          <w:color w:val="ABABAB"/>
                          <w:spacing w:val="6"/>
                          <w:w w:val="84"/>
                          <w:sz w:val="16"/>
                        </w:rPr>
                        <w:t>o</w:t>
                      </w:r>
                      <w:r>
                        <w:rPr>
                          <w:color w:val="ABABAB"/>
                          <w:spacing w:val="6"/>
                          <w:w w:val="89"/>
                          <w:sz w:val="16"/>
                        </w:rPr>
                        <w:t>d</w:t>
                      </w:r>
                      <w:r>
                        <w:rPr>
                          <w:color w:val="ABABAB"/>
                          <w:spacing w:val="6"/>
                          <w:w w:val="82"/>
                          <w:sz w:val="16"/>
                        </w:rPr>
                        <w:t>u</w:t>
                      </w:r>
                      <w:r>
                        <w:rPr>
                          <w:color w:val="ABABAB"/>
                          <w:spacing w:val="6"/>
                          <w:w w:val="85"/>
                          <w:sz w:val="16"/>
                        </w:rPr>
                        <w:t>c</w:t>
                      </w:r>
                      <w:r>
                        <w:rPr>
                          <w:color w:val="ABABAB"/>
                          <w:spacing w:val="6"/>
                          <w:w w:val="141"/>
                          <w:sz w:val="16"/>
                        </w:rPr>
                        <w:t>t</w:t>
                      </w:r>
                      <w:r>
                        <w:rPr>
                          <w:color w:val="ABABAB"/>
                          <w:spacing w:val="6"/>
                          <w:w w:val="89"/>
                          <w:sz w:val="16"/>
                        </w:rPr>
                        <w:t>s</w:t>
                      </w:r>
                      <w:r>
                        <w:rPr>
                          <w:color w:val="ABABAB"/>
                          <w:spacing w:val="6"/>
                          <w:w w:val="83"/>
                          <w:sz w:val="16"/>
                        </w:rPr>
                        <w:t>@g</w:t>
                      </w:r>
                      <w:r>
                        <w:rPr>
                          <w:color w:val="ABABAB"/>
                          <w:spacing w:val="6"/>
                          <w:w w:val="87"/>
                          <w:sz w:val="16"/>
                        </w:rPr>
                        <w:t>m</w:t>
                      </w:r>
                      <w:r>
                        <w:rPr>
                          <w:color w:val="ABABAB"/>
                          <w:spacing w:val="6"/>
                          <w:w w:val="89"/>
                          <w:sz w:val="16"/>
                        </w:rPr>
                        <w:t>a</w:t>
                      </w:r>
                      <w:r>
                        <w:rPr>
                          <w:color w:val="ABABAB"/>
                          <w:spacing w:val="6"/>
                          <w:w w:val="87"/>
                          <w:sz w:val="16"/>
                        </w:rPr>
                        <w:t>i</w:t>
                      </w:r>
                      <w:r>
                        <w:rPr>
                          <w:color w:val="ABABAB"/>
                          <w:spacing w:val="6"/>
                          <w:w w:val="113"/>
                          <w:sz w:val="16"/>
                        </w:rPr>
                        <w:t>l</w:t>
                      </w:r>
                      <w:r>
                        <w:rPr>
                          <w:color w:val="ABABAB"/>
                          <w:spacing w:val="6"/>
                          <w:w w:val="63"/>
                          <w:sz w:val="16"/>
                        </w:rPr>
                        <w:t>.</w:t>
                      </w:r>
                      <w:r>
                        <w:rPr>
                          <w:color w:val="ABABAB"/>
                          <w:spacing w:val="6"/>
                          <w:w w:val="85"/>
                          <w:sz w:val="16"/>
                        </w:rPr>
                        <w:t>c</w:t>
                      </w:r>
                      <w:r>
                        <w:rPr>
                          <w:color w:val="ABABAB"/>
                          <w:spacing w:val="6"/>
                          <w:w w:val="84"/>
                          <w:sz w:val="16"/>
                        </w:rPr>
                        <w:t>o</w:t>
                      </w:r>
                      <w:r>
                        <w:rPr>
                          <w:color w:val="ABABAB"/>
                          <w:w w:val="87"/>
                          <w:sz w:val="16"/>
                        </w:rPr>
                        <w:t>m</w:t>
                      </w:r>
                      <w:r>
                        <w:rPr>
                          <w:color w:val="ABABAB"/>
                          <w:spacing w:val="6"/>
                          <w:w w:val="88"/>
                          <w:sz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BABAB"/>
        </w:rPr>
        <w:t>FINEST DAIRY PRODUCTS EVER</w:t>
      </w:r>
    </w:p>
    <w:p>
      <w:pPr>
        <w:spacing w:after="0" w:line="290" w:lineRule="auto"/>
        <w:sectPr>
          <w:type w:val="continuous"/>
          <w:pgSz w:w="11900" w:h="16820"/>
          <w:pgMar w:top="920" w:right="800" w:bottom="280" w:left="1560" w:header="0" w:footer="0" w:gutter="0"/>
          <w:cols w:num="2" w:space="40" w:equalWidth="0">
            <w:col w:w="2960" w:space="40"/>
            <w:col w:w="6540"/>
          </w:cols>
          <w:docGrid w:linePitch="312" w:charSpace="0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after="0" w:line="240" w:lineRule="auto"/>
        <w:rPr>
          <w:b/>
          <w:sz w:val="25"/>
        </w:rPr>
      </w:pPr>
    </w:p>
    <w:p>
      <w:pPr>
        <w:spacing w:line="240" w:lineRule="auto"/>
        <w:ind w:left="170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3432175" cy="2099310"/>
                <wp:effectExtent l="0" t="0" r="0" b="0"/>
                <wp:docPr id="6" name="组合 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" name="组合 7"/>
                      <wpg:cNvGrpSpPr/>
                      <wpg:grpSpPr>
                        <a:xfrm rot="0">
                          <a:off x="0" y="0"/>
                          <a:ext cx="3432175" cy="2099310"/>
                          <a:chOff x="0" y="0"/>
                          <a:chExt cx="3432175" cy="20993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36294" y="53974"/>
                            <a:ext cx="2595880" cy="20453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" name="图片 11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22885" y="535939"/>
                            <a:ext cx="554989" cy="5092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3" name="图片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04544" y="586740"/>
                            <a:ext cx="648335" cy="3530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4" name="矩形 14"/>
                        <wps:cNvSpPr/>
                        <wps:spPr>
                          <a:xfrm rot="0">
                            <a:off x="277494" y="0"/>
                            <a:ext cx="1098550" cy="30797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 rot="0">
                            <a:off x="0" y="1349375"/>
                            <a:ext cx="824230" cy="749934"/>
                          </a:xfrm>
                          <a:prstGeom prst="rect"/>
                          <a:solidFill>
                            <a:srgbClr val="37B5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478155" y="75565"/>
                            <a:ext cx="710565" cy="14478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pacing w:val="-6"/>
                                  <w:sz w:val="18"/>
                                </w:rPr>
                                <w:t xml:space="preserve">SHOP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pacing w:val="-5"/>
                                  <w:sz w:val="18"/>
                                </w:rPr>
                                <w:t>NOW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文本框 18"/>
                        <wps:cNvSpPr/>
                        <wps:spPr>
                          <a:xfrm rot="0">
                            <a:off x="949960" y="634365"/>
                            <a:ext cx="409574" cy="2286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9"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5"/>
                                  <w:sz w:val="28"/>
                                </w:rPr>
                                <w:t>30%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" o:spid="_x0000_s20" coordorigin="3276,9457" coordsize="5405,3306" style="width:270.25pt;&#10;height:165.3pt;">
                <v:shape type="#_x0000_t75" id="图片 21" o:spid="_x0000_s21" style="position:absolute;&#10;left:4593;&#10;top:9542;&#10;width:4087;&#10;height:3221;" filled="f" stroked="f" strokeweight="1.0pt">
                  <v:imagedata r:id="rId5" o:title="5566968861699100340580"/>
                  <o:lock aspectratio="t"/>
                  <v:stroke color="#000000"/>
                </v:shape>
                <v:shape type="#_x0000_t75" id="图片 22" o:spid="_x0000_s22" style="position:absolute;&#10;left:3627;&#10;top:10301;&#10;width:874;&#10;height:801;" filled="f" stroked="f" strokeweight="1.0pt">
                  <v:imagedata r:id="rId6" o:title="8543620651699100340583"/>
                  <o:lock aspectratio="t"/>
                  <v:stroke color="#000000"/>
                </v:shape>
                <v:shape type="#_x0000_t75" id="图片 23" o:spid="_x0000_s23" style="position:absolute;&#10;left:4543;&#10;top:10381;&#10;width:1020;&#10;height:555;" filled="f" stroked="f" strokeweight="1.0pt">
                  <v:imagedata r:id="rId7" o:title="5082855231699100340585"/>
                  <o:lock aspectratio="t"/>
                  <v:stroke color="#000000"/>
                </v:shape>
                <v:rect type="#_x0000_t1" id="矩形 24" o:spid="_x0000_s24" style="position:absolute;&#10;left:3713;&#10;top:9457;&#10;width:1729;&#10;height:484;" fillcolor="#FFFFFF" stroked="t" strokeweight="1.0pt">
                  <v:stroke color="#000000"/>
                </v:rect>
                <v:rect type="#_x0000_t1" id="矩形 25" o:spid="_x0000_s25" style="position:absolute;&#10;left:3276;&#10;top:11582;&#10;width:1298;&#10;height:1181;" fillcolor="#37B5FF" stroked="t" strokeweight="1.0pt">
                  <v:stroke color="#000000"/>
                </v:rect>
                <v:shape type="#_x0000_t202" id="文本框 26" o:spid="_x0000_s26" style="position:absolute;&#10;left:4030;&#10;top:9576;&#10;width:1119;&#10;height:228;&#10;mso-wrap-style:square;" fillcolor="#FFFFFF" stroked="t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pacing w:val="-6"/>
                            <w:sz w:val="18"/>
                          </w:rPr>
                          <w:t xml:space="preserve">SHOP </w:t>
                        </w:r>
                        <w:r>
                          <w:rPr>
                            <w:rFonts w:ascii="Verdana" w:hAnsi="Verdana"/>
                            <w:b/>
                            <w:spacing w:val="-5"/>
                            <w:sz w:val="18"/>
                          </w:rPr>
                          <w:t>NOW</w:t>
                        </w:r>
                      </w:p>
                    </w:txbxContent>
                  </v:textbox>
                  <v:stroke color="#000000"/>
                </v:shape>
                <v:shape type="#_x0000_t202" id="文本框 27" o:spid="_x0000_s27" style="position:absolute;&#10;left:4772;&#10;top:10456;&#10;width:644;&#10;height:360;&#10;mso-wrap-style:square;" fillcolor="#FFFFF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w w:val="125"/>
                            <w:sz w:val="28"/>
                          </w:rPr>
                          <w:t>30%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4"/>
        </w:rPr>
      </w:pPr>
    </w:p>
    <w:p>
      <w:pPr>
        <w:spacing w:before="91"/>
        <w:ind w:left="101" w:right="0" w:firstLine="0"/>
        <w:jc w:val="left"/>
        <w:rPr>
          <w:sz w:val="18"/>
        </w:rPr>
      </w:pPr>
      <w:r>
        <w:rPr>
          <w:color w:val="ABABAB"/>
          <w:w w:val="265"/>
          <w:sz w:val="18"/>
        </w:rPr>
        <w:t xml:space="preserve"> </w:t>
      </w:r>
      <w:r>
        <w:rPr>
          <w:color w:val="ABABAB"/>
          <w:sz w:val="18"/>
        </w:rPr>
        <w:t xml:space="preserve"> </w:t>
      </w:r>
      <w:r>
        <w:rPr>
          <w:color w:val="ABABAB"/>
          <w:w w:val="170"/>
          <w:sz w:val="18"/>
        </w:rPr>
        <w:t>/</w:t>
      </w:r>
      <w:r>
        <w:rPr>
          <w:color w:val="ABABAB"/>
          <w:sz w:val="18"/>
        </w:rPr>
        <w:t xml:space="preserve"> </w:t>
      </w:r>
      <w:r>
        <w:rPr>
          <w:color w:val="ABABAB"/>
          <w:w w:val="265"/>
          <w:sz w:val="18"/>
        </w:rPr>
        <w:t xml:space="preserve"> </w:t>
      </w:r>
    </w:p>
    <w:sectPr>
      <w:type w:val="continuous"/>
      <w:pgSz w:w="11900" w:h="16820"/>
      <w:pgMar w:top="920" w:right="800" w:bottom="280" w:left="15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altName w:val="Arial"/>
    <w:panose1 w:val="00000000000000000000"/>
    <w:charset w:val="00"/>
    <w:family w:val="swiss"/>
    <w:pitch w:val="variable"/>
  </w:font>
  <w:font w:name="Times New Roman">
    <w:panose1 w:val="00000000000000000000"/>
    <w:charset w:val="00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32"/>
      <w:szCs w:val="32"/>
      <w:lang w:val="en-US" w:eastAsia="en-US" w:bidi="ar-SA"/>
    </w:rPr>
  </w:style>
  <w:style w:type="paragraph" w:styleId="16">
    <w:name w:val="Title"/>
    <w:basedOn w:val="0"/>
    <w:pPr>
      <w:spacing w:before="95"/>
      <w:ind w:left="1773" w:right="-8"/>
    </w:pPr>
    <w:rPr>
      <w:rFonts w:ascii="Arial" w:eastAsia="Arial" w:cs="Arial" w:hAnsi="Arial"/>
      <w:sz w:val="43"/>
      <w:szCs w:val="43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8.png"/><Relationship Id="rId3" Type="http://schemas.openxmlformats.org/officeDocument/2006/relationships/image" Target="media/10.png"/><Relationship Id="rId4" Type="http://schemas.openxmlformats.org/officeDocument/2006/relationships/image" Target="media/12.png"/><Relationship Id="rId5" Type="http://schemas.openxmlformats.org/officeDocument/2006/relationships/image" Target="media/8.png"/><Relationship Id="rId6" Type="http://schemas.openxmlformats.org/officeDocument/2006/relationships/image" Target="media/10.png"/><Relationship Id="rId7" Type="http://schemas.openxmlformats.org/officeDocument/2006/relationships/image" Target="media/12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12</Words>
  <Characters>224</Characters>
  <Lines>56</Lines>
  <Paragraphs>6</Paragraphs>
  <CharactersWithSpaces>233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2023-11-04T12:18:30Z</dcterms:created>
  <dcterms:modified xsi:type="dcterms:W3CDTF">2023-11-04T09:49:47Z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